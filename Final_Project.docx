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3A0CF" w14:textId="4D308F72" w:rsidR="0071481A" w:rsidRDefault="0071481A">
      <w:pPr>
        <w:pStyle w:val="Title"/>
      </w:pPr>
      <w:r>
        <w:rPr>
          <w:noProof/>
        </w:rPr>
        <w:drawing>
          <wp:inline distT="0" distB="0" distL="0" distR="0" wp14:anchorId="5AFBEAF2" wp14:editId="19A60070">
            <wp:extent cx="2015067" cy="2015067"/>
            <wp:effectExtent l="0" t="0" r="4445" b="4445"/>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043680" cy="2043680"/>
                    </a:xfrm>
                    <a:prstGeom prst="rect">
                      <a:avLst/>
                    </a:prstGeom>
                  </pic:spPr>
                </pic:pic>
              </a:graphicData>
            </a:graphic>
          </wp:inline>
        </w:drawing>
      </w:r>
    </w:p>
    <w:p w14:paraId="729D835C" w14:textId="77777777" w:rsidR="0071481A" w:rsidRDefault="0071481A" w:rsidP="0071481A">
      <w:pPr>
        <w:pStyle w:val="Title"/>
        <w:jc w:val="left"/>
      </w:pPr>
    </w:p>
    <w:p w14:paraId="4FBE10CA" w14:textId="5A6D90FB" w:rsidR="00E12A46" w:rsidRDefault="0045689F">
      <w:pPr>
        <w:pStyle w:val="Title"/>
      </w:pPr>
      <w:sdt>
        <w:sdtPr>
          <w:alias w:val="Title"/>
          <w:tag w:val=""/>
          <w:id w:val="726351117"/>
          <w:placeholder>
            <w:docPart w:val="6D3689AF0746984F8360DC79433A0910"/>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D11F3">
            <w:t>Final Project – Using OCR to obtain discrete data from images</w:t>
          </w:r>
        </w:sdtContent>
      </w:sdt>
    </w:p>
    <w:p w14:paraId="4996F178" w14:textId="3F9254F3" w:rsidR="00E12A46" w:rsidRDefault="0012562D">
      <w:pPr>
        <w:pStyle w:val="Title2"/>
      </w:pPr>
      <w:r>
        <w:t>Craig Perkins</w:t>
      </w:r>
      <w:r w:rsidR="002D11F3">
        <w:t xml:space="preserve"> and Kwame Nani</w:t>
      </w:r>
    </w:p>
    <w:p w14:paraId="3EBA6B80" w14:textId="7100EAF8" w:rsidR="00E12A46" w:rsidRDefault="0012562D">
      <w:pPr>
        <w:pStyle w:val="Title2"/>
      </w:pPr>
      <w:r>
        <w:t>Northeastern University</w:t>
      </w:r>
    </w:p>
    <w:p w14:paraId="4B432B9F" w14:textId="16CA0FC6" w:rsidR="0012562D" w:rsidRDefault="0012562D">
      <w:pPr>
        <w:pStyle w:val="Title2"/>
      </w:pPr>
      <w:r>
        <w:t>June 2021 – EAI2020</w:t>
      </w:r>
    </w:p>
    <w:bookmarkStart w:id="0" w:name="_Toc409783206"/>
    <w:p w14:paraId="57BE1E0D" w14:textId="4CC4E9F7" w:rsidR="00E12A46" w:rsidRDefault="0045689F" w:rsidP="005D064F">
      <w:pPr>
        <w:pStyle w:val="SectionTitle"/>
      </w:pPr>
      <w:sdt>
        <w:sdtPr>
          <w:rPr>
            <w:b/>
            <w:bCs/>
          </w:rPr>
          <w:alias w:val="Title"/>
          <w:tag w:val=""/>
          <w:id w:val="-1756435886"/>
          <w:placeholder>
            <w:docPart w:val="7605914CF3844B4EAC9EDC7F0D805ED9"/>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2D11F3">
            <w:rPr>
              <w:b/>
              <w:bCs/>
            </w:rPr>
            <w:t>Final Project – Using OCR to obtain discrete data from images</w:t>
          </w:r>
        </w:sdtContent>
      </w:sdt>
      <w:bookmarkEnd w:id="0"/>
    </w:p>
    <w:p w14:paraId="628D00FC" w14:textId="7A24F00B" w:rsidR="00693158" w:rsidRDefault="00B00AE2">
      <w:r>
        <w:t xml:space="preserve">Object Character Recognition, or OCR for short, is the recognition of human alphabets, number systems and symbols from images into text on a computer. OCR can be done with handwritten language, pictures of scenes (for example an iPhone image of Times Square) or in many instances on scanned paperwork with the intent of obtaining structure from the form to automate tasks like data-entry. </w:t>
      </w:r>
      <w:r w:rsidR="00CB5413">
        <w:t>As you can imagine there is a great diversity of inputs to OCR systems and there are a number of strategies for handling different scenarios to improve the accuracy of the transcription</w:t>
      </w:r>
      <w:r w:rsidR="00CB5413">
        <w:rPr>
          <w:vertAlign w:val="superscript"/>
        </w:rPr>
        <w:t>1</w:t>
      </w:r>
      <w:r w:rsidR="00CB5413">
        <w:t>. Most cloud providers have a Vision API</w:t>
      </w:r>
      <w:r w:rsidR="00C76559">
        <w:rPr>
          <w:vertAlign w:val="superscript"/>
        </w:rPr>
        <w:t>2,3,4</w:t>
      </w:r>
      <w:r w:rsidR="00CB5413">
        <w:t xml:space="preserve"> to provide OCR Cloud Services and Hewlett-Packard created a popular library called Tesseract for OCR that is now open-source and sponsored by Google</w:t>
      </w:r>
      <w:r w:rsidR="00C76559">
        <w:rPr>
          <w:vertAlign w:val="superscript"/>
        </w:rPr>
        <w:t>5</w:t>
      </w:r>
      <w:r w:rsidR="00CB5413">
        <w:t xml:space="preserve">. </w:t>
      </w:r>
      <w:r w:rsidR="006E1261">
        <w:t>OCR technologies have spawned a number of companies and services that provide OCR for well-defined problems and the number of use cases has expanded greatly in a short period of time.</w:t>
      </w:r>
    </w:p>
    <w:p w14:paraId="529F13E2" w14:textId="77777777" w:rsidR="006E1261" w:rsidRDefault="00CB5413">
      <w:r>
        <w:t>OCR systems are</w:t>
      </w:r>
      <w:r w:rsidR="006E1261">
        <w:t xml:space="preserve"> being used in production at many large companies. Some noteworthy examples of OCR to point out are:</w:t>
      </w:r>
    </w:p>
    <w:p w14:paraId="3C07FD63" w14:textId="4CB4082B" w:rsidR="00491938" w:rsidRDefault="00CB5413" w:rsidP="006E1261">
      <w:pPr>
        <w:pStyle w:val="ListParagraph"/>
        <w:numPr>
          <w:ilvl w:val="0"/>
          <w:numId w:val="19"/>
        </w:numPr>
      </w:pPr>
      <w:r>
        <w:t xml:space="preserve"> </w:t>
      </w:r>
      <w:r w:rsidR="00522C91">
        <w:t xml:space="preserve">Google Lens - </w:t>
      </w:r>
      <w:hyperlink r:id="rId10" w:anchor=":~:text=to%20you%20%7C%20TechCrunch-,Google%20Lens%20can%20translate%20foreign%20language%20text%20in,read%20it%20back%20to%20you&amp;text=Google%20is%20making%20some%20updates,it%20to%20your%20chosen%20language" w:history="1">
        <w:proofErr w:type="spellStart"/>
        <w:r w:rsidR="00522C91" w:rsidRPr="00693158">
          <w:rPr>
            <w:rStyle w:val="Hyperlink"/>
          </w:rPr>
          <w:t>Techcrunch</w:t>
        </w:r>
        <w:proofErr w:type="spellEnd"/>
      </w:hyperlink>
      <w:r w:rsidR="00522C91">
        <w:t xml:space="preserve"> – This is an</w:t>
      </w:r>
      <w:r w:rsidR="00693158">
        <w:t xml:space="preserve"> example of OCR that I used recently when trying to buy a pancake mix from a Japanese import grocery store in Industry City in Brooklyn, New York. The directions on the packaging were in Japanese and I was able to use Google Lens to read the directions on the back and translate the text into English</w:t>
      </w:r>
      <w:r w:rsidR="00693158" w:rsidRPr="006E1261">
        <w:rPr>
          <w:vertAlign w:val="superscript"/>
        </w:rPr>
        <w:t>1</w:t>
      </w:r>
      <w:r w:rsidR="00693158">
        <w:t xml:space="preserve">. </w:t>
      </w:r>
    </w:p>
    <w:p w14:paraId="31AA412C" w14:textId="05820063" w:rsidR="005867A7" w:rsidRDefault="005867A7" w:rsidP="006E1261">
      <w:pPr>
        <w:pStyle w:val="ListParagraph"/>
        <w:numPr>
          <w:ilvl w:val="0"/>
          <w:numId w:val="19"/>
        </w:numPr>
      </w:pPr>
      <w:r>
        <w:t xml:space="preserve">Mobile Check Deposit – See </w:t>
      </w:r>
      <w:proofErr w:type="spellStart"/>
      <w:r>
        <w:t>Mitek</w:t>
      </w:r>
      <w:proofErr w:type="spellEnd"/>
      <w:r>
        <w:t xml:space="preserve"> Systems Mobile Deposit</w:t>
      </w:r>
      <w:r w:rsidRPr="005867A7">
        <w:rPr>
          <w:vertAlign w:val="superscript"/>
        </w:rPr>
        <w:sym w:font="Symbol" w:char="F0E2"/>
      </w:r>
      <w:r>
        <w:t xml:space="preserve"> (</w:t>
      </w:r>
      <w:hyperlink r:id="rId11" w:history="1">
        <w:r w:rsidRPr="00DC0813">
          <w:rPr>
            <w:rStyle w:val="Hyperlink"/>
          </w:rPr>
          <w:t>https://www.miteksystems.com/mobile-deposit</w:t>
        </w:r>
      </w:hyperlink>
      <w:r>
        <w:t>) or ABBYY’s article on “</w:t>
      </w:r>
      <w:r w:rsidRPr="005867A7">
        <w:t>Mobile Capture for Mobile Banking</w:t>
      </w:r>
      <w:r>
        <w:t>” (</w:t>
      </w:r>
      <w:hyperlink r:id="rId12" w:history="1">
        <w:r w:rsidRPr="00DC0813">
          <w:rPr>
            <w:rStyle w:val="Hyperlink"/>
          </w:rPr>
          <w:t>https://www.abbyy.com/blog/ocr-sdk/mobile-capture-for-mobile-banking/</w:t>
        </w:r>
      </w:hyperlink>
      <w:r>
        <w:t>)</w:t>
      </w:r>
    </w:p>
    <w:p w14:paraId="3D55F1A1" w14:textId="530D505E" w:rsidR="005867A7" w:rsidRDefault="005867A7" w:rsidP="006E1261">
      <w:pPr>
        <w:pStyle w:val="ListParagraph"/>
        <w:numPr>
          <w:ilvl w:val="0"/>
          <w:numId w:val="19"/>
        </w:numPr>
      </w:pPr>
      <w:r>
        <w:lastRenderedPageBreak/>
        <w:t xml:space="preserve">Debit and Credit Card OCR - </w:t>
      </w:r>
      <w:hyperlink r:id="rId13" w:history="1">
        <w:r w:rsidRPr="00DC0813">
          <w:rPr>
            <w:rStyle w:val="Hyperlink"/>
          </w:rPr>
          <w:t>https://www.klippa.com/en/ocr/financial-documents/debit-and-credit-cards/</w:t>
        </w:r>
      </w:hyperlink>
    </w:p>
    <w:p w14:paraId="57512155" w14:textId="55404AE9" w:rsidR="005867A7" w:rsidRPr="00693158" w:rsidRDefault="005867A7" w:rsidP="006E1261">
      <w:pPr>
        <w:pStyle w:val="ListParagraph"/>
        <w:numPr>
          <w:ilvl w:val="0"/>
          <w:numId w:val="19"/>
        </w:numPr>
      </w:pPr>
      <w:r>
        <w:t xml:space="preserve">Passport OCR – </w:t>
      </w:r>
      <w:hyperlink r:id="rId14" w:anchor=":~:text=Passport%20OCR%20recognizes%20the%20text,structured%20information%20in%20JSON%20format.&amp;text=For%20non%2DChinese%20passports%2C%20two,be%20extracted%20from%20the%20codes." w:history="1">
        <w:r w:rsidRPr="00693158">
          <w:rPr>
            <w:rStyle w:val="Hyperlink"/>
          </w:rPr>
          <w:t>Huawei Cloud</w:t>
        </w:r>
      </w:hyperlink>
    </w:p>
    <w:p w14:paraId="1E4302CA" w14:textId="4A9A7F25" w:rsidR="00B21D15" w:rsidRDefault="001C6041" w:rsidP="00481A63">
      <w:pPr>
        <w:pStyle w:val="Heading1"/>
      </w:pPr>
      <w:r>
        <w:t>Project Introduction</w:t>
      </w:r>
    </w:p>
    <w:p w14:paraId="1CA627DB" w14:textId="76FF3982" w:rsidR="00CD6879" w:rsidRDefault="001C6041" w:rsidP="00CD6879">
      <w:r>
        <w:t xml:space="preserve">For this project we were given scanned burial records and asked to devise a method for extracting structured data from the scanned images. The images we obtained are all images of </w:t>
      </w:r>
      <w:r w:rsidR="00CD6879">
        <w:t>2</w:t>
      </w:r>
      <w:r>
        <w:t xml:space="preserve"> different forms with the majority </w:t>
      </w:r>
      <w:r w:rsidR="00CD6879">
        <w:t>with typed in text, but a few with handwritten data. All forms include the following data elements in common:</w:t>
      </w:r>
    </w:p>
    <w:p w14:paraId="7D2B993C" w14:textId="1B16C6A6" w:rsidR="00CD6879" w:rsidRDefault="00CD6879" w:rsidP="00CD6879">
      <w:pPr>
        <w:pStyle w:val="ListParagraph"/>
        <w:numPr>
          <w:ilvl w:val="0"/>
          <w:numId w:val="20"/>
        </w:numPr>
      </w:pPr>
      <w:r>
        <w:t>Decedent – The name of the deceased person</w:t>
      </w:r>
    </w:p>
    <w:p w14:paraId="53CF86CD" w14:textId="2A01D8F8" w:rsidR="00CD6879" w:rsidRDefault="00CD6879" w:rsidP="00CD6879">
      <w:pPr>
        <w:pStyle w:val="ListParagraph"/>
        <w:numPr>
          <w:ilvl w:val="0"/>
          <w:numId w:val="20"/>
        </w:numPr>
      </w:pPr>
      <w:r>
        <w:t>Burial Location Information – Section, Lot and Grave Number</w:t>
      </w:r>
    </w:p>
    <w:p w14:paraId="5AFF5BC6" w14:textId="1B82DD53" w:rsidR="00CD6879" w:rsidRDefault="00CD6879" w:rsidP="00CD6879">
      <w:pPr>
        <w:pStyle w:val="ListParagraph"/>
        <w:numPr>
          <w:ilvl w:val="0"/>
          <w:numId w:val="20"/>
        </w:numPr>
      </w:pPr>
      <w:r>
        <w:t>Date of Burial</w:t>
      </w:r>
    </w:p>
    <w:p w14:paraId="06718CA0" w14:textId="74048E52" w:rsidR="00CD6879" w:rsidRDefault="00CD6879" w:rsidP="00CD6879">
      <w:pPr>
        <w:pStyle w:val="ListParagraph"/>
        <w:numPr>
          <w:ilvl w:val="0"/>
          <w:numId w:val="20"/>
        </w:numPr>
      </w:pPr>
      <w:r>
        <w:t>Age</w:t>
      </w:r>
    </w:p>
    <w:p w14:paraId="6DD4D99F" w14:textId="4F57DA9B" w:rsidR="00CD6879" w:rsidRDefault="00CD6879" w:rsidP="00CD6879">
      <w:r>
        <w:t>Other information contained in some, but not all of the forms, includes the name of the Undertaker, Date of Exhumation (Date of Removal and Date of Reburial), Next of Kin, Veteran Status, Vault and Lot Owner and Further Remarks.</w:t>
      </w:r>
    </w:p>
    <w:p w14:paraId="786A5B20" w14:textId="4F6F35C2" w:rsidR="00CD6879" w:rsidRDefault="00CD6879" w:rsidP="00CD6879">
      <w:r>
        <w:t>Figure 1.1 – Examples of the scanned burial records</w:t>
      </w:r>
    </w:p>
    <w:tbl>
      <w:tblPr>
        <w:tblStyle w:val="TableGrid"/>
        <w:tblW w:w="0" w:type="auto"/>
        <w:tblLook w:val="04A0" w:firstRow="1" w:lastRow="0" w:firstColumn="1" w:lastColumn="0" w:noHBand="0" w:noVBand="1"/>
      </w:tblPr>
      <w:tblGrid>
        <w:gridCol w:w="4685"/>
        <w:gridCol w:w="4665"/>
      </w:tblGrid>
      <w:tr w:rsidR="00CD6879" w14:paraId="6BAF5325" w14:textId="77777777" w:rsidTr="00CD6879">
        <w:tc>
          <w:tcPr>
            <w:tcW w:w="5305" w:type="dxa"/>
          </w:tcPr>
          <w:p w14:paraId="3C2F5836" w14:textId="77777777" w:rsidR="00CD6879" w:rsidRPr="001C6041" w:rsidRDefault="00CD6879" w:rsidP="00E5201D">
            <w:pPr>
              <w:ind w:firstLine="0"/>
              <w:jc w:val="center"/>
              <w:rPr>
                <w:b/>
                <w:bCs/>
              </w:rPr>
            </w:pPr>
            <w:r>
              <w:rPr>
                <w:b/>
                <w:bCs/>
              </w:rPr>
              <w:t>Form B2</w:t>
            </w:r>
          </w:p>
        </w:tc>
        <w:tc>
          <w:tcPr>
            <w:tcW w:w="3510" w:type="dxa"/>
          </w:tcPr>
          <w:p w14:paraId="7F57F06C" w14:textId="42F5F980" w:rsidR="00CD6879" w:rsidRPr="001C6041" w:rsidRDefault="00CD6879" w:rsidP="00E5201D">
            <w:pPr>
              <w:ind w:firstLine="0"/>
              <w:jc w:val="center"/>
              <w:rPr>
                <w:b/>
                <w:bCs/>
              </w:rPr>
            </w:pPr>
            <w:r>
              <w:rPr>
                <w:b/>
                <w:bCs/>
              </w:rPr>
              <w:t>Form B3</w:t>
            </w:r>
            <w:r>
              <w:rPr>
                <w:b/>
                <w:bCs/>
              </w:rPr>
              <w:t xml:space="preserve"> (Without Lines)</w:t>
            </w:r>
          </w:p>
        </w:tc>
      </w:tr>
      <w:tr w:rsidR="00CD6879" w14:paraId="72700AB6" w14:textId="77777777" w:rsidTr="00CD6879">
        <w:tc>
          <w:tcPr>
            <w:tcW w:w="5305" w:type="dxa"/>
          </w:tcPr>
          <w:p w14:paraId="1B7335B1" w14:textId="36D00276" w:rsidR="00CD6879" w:rsidRDefault="00CD6879" w:rsidP="00CD6879">
            <w:pPr>
              <w:ind w:firstLine="0"/>
              <w:jc w:val="center"/>
            </w:pPr>
            <w:r>
              <w:rPr>
                <w:noProof/>
              </w:rPr>
              <w:drawing>
                <wp:inline distT="0" distB="0" distL="0" distR="0" wp14:anchorId="64FB28A1" wp14:editId="47B41D0B">
                  <wp:extent cx="2934586" cy="1757436"/>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2608" cy="1780206"/>
                          </a:xfrm>
                          <a:prstGeom prst="rect">
                            <a:avLst/>
                          </a:prstGeom>
                        </pic:spPr>
                      </pic:pic>
                    </a:graphicData>
                  </a:graphic>
                </wp:inline>
              </w:drawing>
            </w:r>
          </w:p>
        </w:tc>
        <w:tc>
          <w:tcPr>
            <w:tcW w:w="3510" w:type="dxa"/>
          </w:tcPr>
          <w:p w14:paraId="2DDF814C" w14:textId="18E6D6EE" w:rsidR="00CD6879" w:rsidRDefault="00CD6879" w:rsidP="00CD6879">
            <w:pPr>
              <w:ind w:firstLine="0"/>
              <w:jc w:val="center"/>
            </w:pPr>
            <w:r>
              <w:rPr>
                <w:noProof/>
              </w:rPr>
              <w:drawing>
                <wp:inline distT="0" distB="0" distL="0" distR="0" wp14:anchorId="6AD02AD9" wp14:editId="2655619E">
                  <wp:extent cx="2917355" cy="1757045"/>
                  <wp:effectExtent l="0" t="0" r="3810" b="0"/>
                  <wp:docPr id="3" name="Picture 3"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low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1141" cy="1777393"/>
                          </a:xfrm>
                          <a:prstGeom prst="rect">
                            <a:avLst/>
                          </a:prstGeom>
                        </pic:spPr>
                      </pic:pic>
                    </a:graphicData>
                  </a:graphic>
                </wp:inline>
              </w:drawing>
            </w:r>
          </w:p>
        </w:tc>
      </w:tr>
    </w:tbl>
    <w:p w14:paraId="358A6E31" w14:textId="377CCB3A" w:rsidR="00CD6879" w:rsidRDefault="00CD6879" w:rsidP="00CD6879"/>
    <w:p w14:paraId="498D3049" w14:textId="77777777" w:rsidR="00CD6879" w:rsidRDefault="00CD6879" w:rsidP="00CD6879"/>
    <w:tbl>
      <w:tblPr>
        <w:tblStyle w:val="TableGrid"/>
        <w:tblW w:w="0" w:type="auto"/>
        <w:tblLook w:val="04A0" w:firstRow="1" w:lastRow="0" w:firstColumn="1" w:lastColumn="0" w:noHBand="0" w:noVBand="1"/>
      </w:tblPr>
      <w:tblGrid>
        <w:gridCol w:w="9350"/>
      </w:tblGrid>
      <w:tr w:rsidR="00CD6879" w14:paraId="57B9ABD6" w14:textId="77777777" w:rsidTr="00CD6879">
        <w:tc>
          <w:tcPr>
            <w:tcW w:w="9350" w:type="dxa"/>
          </w:tcPr>
          <w:p w14:paraId="76C3FC79" w14:textId="5426B838" w:rsidR="00CD6879" w:rsidRPr="00CD6879" w:rsidRDefault="00CD6879" w:rsidP="00CD6879">
            <w:pPr>
              <w:ind w:firstLine="0"/>
              <w:jc w:val="center"/>
              <w:rPr>
                <w:b/>
                <w:bCs/>
              </w:rPr>
            </w:pPr>
            <w:r>
              <w:rPr>
                <w:b/>
                <w:bCs/>
              </w:rPr>
              <w:lastRenderedPageBreak/>
              <w:t>Form B3 (With Lines)</w:t>
            </w:r>
          </w:p>
        </w:tc>
      </w:tr>
      <w:tr w:rsidR="00CD6879" w14:paraId="2F42BD75" w14:textId="77777777" w:rsidTr="00CD6879">
        <w:tc>
          <w:tcPr>
            <w:tcW w:w="9350" w:type="dxa"/>
          </w:tcPr>
          <w:p w14:paraId="09021094" w14:textId="275B8161" w:rsidR="00CD6879" w:rsidRDefault="00CD6879" w:rsidP="00CD6879">
            <w:pPr>
              <w:ind w:firstLine="0"/>
              <w:jc w:val="center"/>
            </w:pPr>
            <w:r>
              <w:rPr>
                <w:noProof/>
              </w:rPr>
              <w:drawing>
                <wp:inline distT="0" distB="0" distL="0" distR="0" wp14:anchorId="7C7F1FDB" wp14:editId="7731404D">
                  <wp:extent cx="3234660" cy="1944430"/>
                  <wp:effectExtent l="0" t="0" r="4445" b="0"/>
                  <wp:docPr id="4" name="Picture 4"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able&#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1047" cy="1954281"/>
                          </a:xfrm>
                          <a:prstGeom prst="rect">
                            <a:avLst/>
                          </a:prstGeom>
                        </pic:spPr>
                      </pic:pic>
                    </a:graphicData>
                  </a:graphic>
                </wp:inline>
              </w:drawing>
            </w:r>
          </w:p>
        </w:tc>
      </w:tr>
    </w:tbl>
    <w:p w14:paraId="27EA3D10" w14:textId="77777777" w:rsidR="00CD6879" w:rsidRDefault="00CD6879" w:rsidP="00CD6879"/>
    <w:p w14:paraId="0E41B214" w14:textId="0F977BC5" w:rsidR="00B63639" w:rsidRDefault="00B63639" w:rsidP="00E0312E">
      <w:pPr>
        <w:jc w:val="center"/>
        <w:rPr>
          <w:b/>
          <w:bCs/>
        </w:rPr>
      </w:pPr>
      <w:r>
        <w:rPr>
          <w:b/>
          <w:bCs/>
        </w:rPr>
        <w:t>Sorting the Images</w:t>
      </w:r>
    </w:p>
    <w:p w14:paraId="41740005" w14:textId="10C27103" w:rsidR="00B63639" w:rsidRDefault="00B63639" w:rsidP="00B63639">
      <w:r>
        <w:t xml:space="preserve">Before starting to devise a method to read data from the images we first wanted to get our bearings with the images we were working with. We noticed there were 3 distinct looking forms after combing through many of the images and that led us to trying out unsupervised clustering techniques to see if we could automatically sort the input collection of images into their respective forms. If we were able to create a technique to sort the data, then we could create a more robust pipeline when applying our solution to unseen data. When using Zonal OCR techniques (discussed more in the section on Improving the OCR) it’s important to be able to identify the type of form you are working with to make sure you are applying the zones correctly. </w:t>
      </w:r>
    </w:p>
    <w:p w14:paraId="0E764AF2" w14:textId="1AF9818C" w:rsidR="00CE0C0D" w:rsidRPr="00B63639" w:rsidRDefault="00CE0C0D" w:rsidP="00B63639">
      <w:r>
        <w:t xml:space="preserve">We used a clustering technique using a VGG-16 Neural Network architecture and K-means clustering motivated by this blog post: </w:t>
      </w:r>
      <w:hyperlink r:id="rId18" w:history="1">
        <w:r w:rsidRPr="00DC0813">
          <w:rPr>
            <w:rStyle w:val="Hyperlink"/>
          </w:rPr>
          <w:t>https://franky07724-57962.medium.com/using-keras-pre-trained-models-for-feature-extraction-in-image-clustering-a142c6cdf5b1</w:t>
        </w:r>
      </w:hyperlink>
      <w:r w:rsidR="009D7A1F">
        <w:t xml:space="preserve">. The idea with the clustering is to use a pre-trained model built to identify the image classifications from ImageNet (See </w:t>
      </w:r>
      <w:hyperlink r:id="rId19" w:history="1">
        <w:r w:rsidR="009D7A1F" w:rsidRPr="00DC0813">
          <w:rPr>
            <w:rStyle w:val="Hyperlink"/>
          </w:rPr>
          <w:t>https://keras.io/api/applications/</w:t>
        </w:r>
      </w:hyperlink>
      <w:r w:rsidR="009D7A1F">
        <w:t xml:space="preserve">) and use the model’s predictions as input to a K-Means Clustering. We used a VGG16 model, the model-weights are already available in </w:t>
      </w:r>
      <w:proofErr w:type="spellStart"/>
      <w:r w:rsidR="009D7A1F">
        <w:t>Keras</w:t>
      </w:r>
      <w:proofErr w:type="spellEnd"/>
      <w:r w:rsidR="009D7A1F">
        <w:t xml:space="preserve"> </w:t>
      </w:r>
      <w:r w:rsidR="009D7A1F">
        <w:lastRenderedPageBreak/>
        <w:t xml:space="preserve">and then did a K-means clustering with 3 clusters. The results were really </w:t>
      </w:r>
      <w:proofErr w:type="gramStart"/>
      <w:r w:rsidR="009D7A1F">
        <w:t>good</w:t>
      </w:r>
      <w:proofErr w:type="gramEnd"/>
      <w:r w:rsidR="009D7A1F">
        <w:t xml:space="preserve"> and it segmented the images into 3 distinct clusters based on form type.</w:t>
      </w:r>
    </w:p>
    <w:p w14:paraId="52354428" w14:textId="71E23615" w:rsidR="00E0312E" w:rsidRDefault="00E0312E" w:rsidP="00E0312E">
      <w:pPr>
        <w:jc w:val="center"/>
        <w:rPr>
          <w:b/>
          <w:bCs/>
        </w:rPr>
      </w:pPr>
      <w:r>
        <w:rPr>
          <w:b/>
          <w:bCs/>
        </w:rPr>
        <w:t>First Steps with OCR</w:t>
      </w:r>
    </w:p>
    <w:p w14:paraId="0C368717" w14:textId="3C091366" w:rsidR="00E0312E" w:rsidRDefault="009D7A1F" w:rsidP="009D7A1F">
      <w:r>
        <w:rPr>
          <w:b/>
          <w:bCs/>
        </w:rPr>
        <w:t xml:space="preserve"> </w:t>
      </w:r>
      <w:r>
        <w:t xml:space="preserve">After sorting the input </w:t>
      </w:r>
      <w:r w:rsidR="004C4C24">
        <w:t>images,</w:t>
      </w:r>
      <w:r>
        <w:t xml:space="preserve"> we took our first steps with OCR. For this step of the process, no OCR optimization techniques were employed. We just wanted to see out of the box how the different OCR engines performed with the data. We used 4 OCR engines to do the out-of-the-box text to string transcription on the input set of images. The 4 engines we used are:</w:t>
      </w:r>
    </w:p>
    <w:p w14:paraId="7098F82F" w14:textId="3618766A" w:rsidR="009D7A1F" w:rsidRDefault="009D7A1F" w:rsidP="009D7A1F">
      <w:pPr>
        <w:pStyle w:val="ListParagraph"/>
        <w:numPr>
          <w:ilvl w:val="0"/>
          <w:numId w:val="21"/>
        </w:numPr>
      </w:pPr>
      <w:r>
        <w:t xml:space="preserve">Tesseract – We used a </w:t>
      </w:r>
      <w:proofErr w:type="spellStart"/>
      <w:r>
        <w:t>jupyter</w:t>
      </w:r>
      <w:proofErr w:type="spellEnd"/>
      <w:r>
        <w:t xml:space="preserve"> notebook and the </w:t>
      </w:r>
      <w:proofErr w:type="spellStart"/>
      <w:r>
        <w:t>py</w:t>
      </w:r>
      <w:proofErr w:type="spellEnd"/>
      <w:r>
        <w:t xml:space="preserve">-tesseract library. You must have tesseract installed on your computer to use </w:t>
      </w:r>
      <w:proofErr w:type="spellStart"/>
      <w:r>
        <w:t>pytesseract</w:t>
      </w:r>
      <w:proofErr w:type="spellEnd"/>
      <w:r>
        <w:t>.</w:t>
      </w:r>
    </w:p>
    <w:p w14:paraId="63839E04" w14:textId="4A9C7550" w:rsidR="009D7A1F" w:rsidRDefault="009D7A1F" w:rsidP="009D7A1F">
      <w:pPr>
        <w:pStyle w:val="ListParagraph"/>
        <w:numPr>
          <w:ilvl w:val="0"/>
          <w:numId w:val="21"/>
        </w:numPr>
      </w:pPr>
      <w:r>
        <w:t xml:space="preserve">Amazon </w:t>
      </w:r>
      <w:proofErr w:type="spellStart"/>
      <w:r>
        <w:t>Textract</w:t>
      </w:r>
      <w:proofErr w:type="spellEnd"/>
      <w:r>
        <w:t xml:space="preserve"> – AWS’ OCR offering</w:t>
      </w:r>
    </w:p>
    <w:p w14:paraId="6F4D62EA" w14:textId="3025F486" w:rsidR="009D7A1F" w:rsidRDefault="009D7A1F" w:rsidP="009D7A1F">
      <w:pPr>
        <w:pStyle w:val="ListParagraph"/>
        <w:numPr>
          <w:ilvl w:val="0"/>
          <w:numId w:val="21"/>
        </w:numPr>
      </w:pPr>
      <w:r>
        <w:t>Google Cloud Vision API – GCP’s OCR offering</w:t>
      </w:r>
    </w:p>
    <w:p w14:paraId="3B2277EB" w14:textId="79D07A48" w:rsidR="009D7A1F" w:rsidRDefault="009D7A1F" w:rsidP="009D7A1F">
      <w:pPr>
        <w:pStyle w:val="ListParagraph"/>
        <w:numPr>
          <w:ilvl w:val="0"/>
          <w:numId w:val="21"/>
        </w:numPr>
      </w:pPr>
      <w:r>
        <w:t>Azure Computer Vision – Microsoft’s OCR offering</w:t>
      </w:r>
    </w:p>
    <w:p w14:paraId="3AEA7791" w14:textId="1B3E2686" w:rsidR="009D7A1F" w:rsidRPr="009D7A1F" w:rsidRDefault="009D7A1F" w:rsidP="009D7A1F">
      <w:r>
        <w:t xml:space="preserve">See the attached zip file with the secrets to authenticate to the cloud services. These are paid services with a free tier so please use the service sparingly, if you run the cells in the notebooks provided once it will just run once over the input set of images. There are </w:t>
      </w:r>
      <w:r w:rsidR="00755763">
        <w:t>4</w:t>
      </w:r>
      <w:r>
        <w:t xml:space="preserve"> csv files starting with `</w:t>
      </w:r>
      <w:proofErr w:type="spellStart"/>
      <w:r>
        <w:t>first_attempt</w:t>
      </w:r>
      <w:proofErr w:type="spellEnd"/>
      <w:r>
        <w:t xml:space="preserve">` that contain the text to string for all images in the input set. No optimizations were run </w:t>
      </w:r>
      <w:proofErr w:type="gramStart"/>
      <w:r>
        <w:t>yet</w:t>
      </w:r>
      <w:proofErr w:type="gramEnd"/>
      <w:r>
        <w:t xml:space="preserve"> and no effort was made to parse the output into the discreet fields.</w:t>
      </w:r>
    </w:p>
    <w:p w14:paraId="01DB6FCF" w14:textId="359EF44C" w:rsidR="00E0312E" w:rsidRPr="00E0312E" w:rsidRDefault="00E0312E" w:rsidP="00E0312E">
      <w:pPr>
        <w:jc w:val="center"/>
        <w:rPr>
          <w:b/>
          <w:bCs/>
        </w:rPr>
      </w:pPr>
      <w:r>
        <w:rPr>
          <w:b/>
          <w:bCs/>
        </w:rPr>
        <w:t>Improving the OCR</w:t>
      </w:r>
    </w:p>
    <w:p w14:paraId="15E023D2" w14:textId="40F483AB" w:rsidR="002C6019" w:rsidRDefault="001C6041" w:rsidP="001C6041">
      <w:r>
        <w:t>Since we are using OCR techniques, it’s important to keep track of the confidences of the transcriptions and an audit trail of what techniques were employed to improve the accuracy of the OCR transcription.</w:t>
      </w:r>
      <w:r w:rsidR="002C6019">
        <w:t xml:space="preserve"> Each technique used in OCR for this report </w:t>
      </w:r>
      <w:r w:rsidR="004C2E65">
        <w:t>returns</w:t>
      </w:r>
      <w:r w:rsidR="002C6019">
        <w:t xml:space="preserve"> the confidence scores of each word transcribed</w:t>
      </w:r>
      <w:r w:rsidR="00C820EB">
        <w:t>.</w:t>
      </w:r>
      <w:r w:rsidR="004C2E65">
        <w:t xml:space="preserve"> </w:t>
      </w:r>
      <w:r w:rsidR="004C2E65">
        <w:t xml:space="preserve">We stored the confidences from </w:t>
      </w:r>
      <w:proofErr w:type="spellStart"/>
      <w:r w:rsidR="004C2E65">
        <w:t>pytesseract</w:t>
      </w:r>
      <w:proofErr w:type="spellEnd"/>
      <w:r w:rsidR="004C2E65">
        <w:t>.</w:t>
      </w:r>
      <w:r w:rsidR="00C820EB">
        <w:t xml:space="preserve"> </w:t>
      </w:r>
      <w:r w:rsidR="002C6019">
        <w:t xml:space="preserve">Kwame and I are both relatively new to OCR and had to do some extensive searching and trying of various techniques </w:t>
      </w:r>
      <w:r w:rsidR="002C6019">
        <w:lastRenderedPageBreak/>
        <w:t xml:space="preserve">to improve the accuracy of the OCR and find techniques on how to extract enough structure for us to at the very least put the fields common to all forms into a searchable database. </w:t>
      </w:r>
      <w:proofErr w:type="spellStart"/>
      <w:r w:rsidR="002C6019">
        <w:t>Docparser</w:t>
      </w:r>
      <w:proofErr w:type="spellEnd"/>
      <w:r w:rsidR="002C6019">
        <w:t xml:space="preserve"> has a wonderful blog post on techniques to improve accuracy here - </w:t>
      </w:r>
      <w:hyperlink r:id="rId20" w:history="1">
        <w:r w:rsidR="002C6019" w:rsidRPr="00DC0813">
          <w:rPr>
            <w:rStyle w:val="Hyperlink"/>
          </w:rPr>
          <w:t>https://docparser.com/blog/improve-ocr-accuracy/</w:t>
        </w:r>
      </w:hyperlink>
      <w:r w:rsidR="002C6019">
        <w:t xml:space="preserve">. Tesseract has a post on the subject as well here - </w:t>
      </w:r>
      <w:hyperlink r:id="rId21" w:history="1">
        <w:r w:rsidR="002C6019" w:rsidRPr="00DC0813">
          <w:rPr>
            <w:rStyle w:val="Hyperlink"/>
          </w:rPr>
          <w:t>https://tesseract-ocr.github.io/tessdoc/ImproveQuality.html</w:t>
        </w:r>
      </w:hyperlink>
      <w:r w:rsidR="002C6019">
        <w:t xml:space="preserve">. </w:t>
      </w:r>
    </w:p>
    <w:p w14:paraId="33A7E8EA" w14:textId="2E472F31" w:rsidR="002C6019" w:rsidRDefault="002C6019" w:rsidP="001C6041">
      <w:r>
        <w:t xml:space="preserve">Our key observation was that our input </w:t>
      </w:r>
      <w:r w:rsidR="004C2E65">
        <w:t xml:space="preserve">is </w:t>
      </w:r>
      <w:r>
        <w:t>already normalized to a great extent and so we can employ a technique in OCR called Zonal OCR (</w:t>
      </w:r>
      <w:hyperlink r:id="rId22" w:history="1">
        <w:r w:rsidRPr="00DC0813">
          <w:rPr>
            <w:rStyle w:val="Hyperlink"/>
          </w:rPr>
          <w:t>https://docparser.com/blog/zonal-ocr/</w:t>
        </w:r>
      </w:hyperlink>
      <w:r>
        <w:t xml:space="preserve">). With Zonal OCR we can segment the input image into boxes corresponding to where we know the field values reside and only perform OCR on that box. In doing this, we do not require any post processing of the output of the </w:t>
      </w:r>
      <w:proofErr w:type="spellStart"/>
      <w:r>
        <w:t>text_to_string</w:t>
      </w:r>
      <w:proofErr w:type="spellEnd"/>
      <w:r>
        <w:t xml:space="preserve"> to figure out which values correspond to which field labels since we already know where the field value resides on the document. See figure 1.2 that shows the creation of a Tesseract UZN file using </w:t>
      </w:r>
      <w:proofErr w:type="spellStart"/>
      <w:r>
        <w:t>kull</w:t>
      </w:r>
      <w:proofErr w:type="spellEnd"/>
      <w:r>
        <w:t xml:space="preserve"> (</w:t>
      </w:r>
      <w:hyperlink r:id="rId23" w:history="1">
        <w:r w:rsidRPr="00DC0813">
          <w:rPr>
            <w:rStyle w:val="Hyperlink"/>
          </w:rPr>
          <w:t>https://jsoma.github.io/kull/#/</w:t>
        </w:r>
      </w:hyperlink>
      <w:r>
        <w:t>).</w:t>
      </w:r>
    </w:p>
    <w:tbl>
      <w:tblPr>
        <w:tblStyle w:val="TableGrid"/>
        <w:tblW w:w="0" w:type="auto"/>
        <w:tblLook w:val="04A0" w:firstRow="1" w:lastRow="0" w:firstColumn="1" w:lastColumn="0" w:noHBand="0" w:noVBand="1"/>
      </w:tblPr>
      <w:tblGrid>
        <w:gridCol w:w="9350"/>
      </w:tblGrid>
      <w:tr w:rsidR="002C6019" w14:paraId="7D5027B3" w14:textId="77777777" w:rsidTr="002C6019">
        <w:tc>
          <w:tcPr>
            <w:tcW w:w="9350" w:type="dxa"/>
          </w:tcPr>
          <w:p w14:paraId="179D0186" w14:textId="7F57DE0B" w:rsidR="002C6019" w:rsidRPr="002C6019" w:rsidRDefault="00494A6C" w:rsidP="002C6019">
            <w:pPr>
              <w:ind w:firstLine="0"/>
              <w:jc w:val="center"/>
              <w:rPr>
                <w:b/>
                <w:bCs/>
              </w:rPr>
            </w:pPr>
            <w:r>
              <w:rPr>
                <w:b/>
                <w:bCs/>
              </w:rPr>
              <w:t>Figure 1.2 - UZN File Creation Selecting Zones</w:t>
            </w:r>
          </w:p>
        </w:tc>
      </w:tr>
      <w:tr w:rsidR="002C6019" w14:paraId="0B625191" w14:textId="77777777" w:rsidTr="002C6019">
        <w:tc>
          <w:tcPr>
            <w:tcW w:w="9350" w:type="dxa"/>
          </w:tcPr>
          <w:p w14:paraId="070FFCCF" w14:textId="50BA2300" w:rsidR="002C6019" w:rsidRDefault="00494A6C" w:rsidP="001C6041">
            <w:pPr>
              <w:ind w:firstLine="0"/>
            </w:pPr>
            <w:r>
              <w:rPr>
                <w:noProof/>
              </w:rPr>
              <w:drawing>
                <wp:inline distT="0" distB="0" distL="0" distR="0" wp14:anchorId="0FDD9A6F" wp14:editId="3849BE75">
                  <wp:extent cx="5943600" cy="3349625"/>
                  <wp:effectExtent l="0" t="0" r="0" b="317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349625"/>
                          </a:xfrm>
                          <a:prstGeom prst="rect">
                            <a:avLst/>
                          </a:prstGeom>
                        </pic:spPr>
                      </pic:pic>
                    </a:graphicData>
                  </a:graphic>
                </wp:inline>
              </w:drawing>
            </w:r>
          </w:p>
        </w:tc>
      </w:tr>
    </w:tbl>
    <w:p w14:paraId="7B75AE80" w14:textId="77777777" w:rsidR="002C6019" w:rsidRDefault="002C6019" w:rsidP="001C6041"/>
    <w:p w14:paraId="5C37F103" w14:textId="77777777" w:rsidR="00494A6C" w:rsidRDefault="00494A6C" w:rsidP="001C6041"/>
    <w:p w14:paraId="6EBF081D" w14:textId="7505D7E6" w:rsidR="001C6041" w:rsidRDefault="001C6041" w:rsidP="001C6041">
      <w:r>
        <w:t xml:space="preserve"> In order to ensure we are moving in the right direction it’s important to track an </w:t>
      </w:r>
      <w:r w:rsidRPr="001C6041">
        <w:rPr>
          <w:i/>
          <w:iCs/>
        </w:rPr>
        <w:t>accuracy</w:t>
      </w:r>
      <w:r>
        <w:t xml:space="preserve"> metric that we can use to assess the performance with each iteration.</w:t>
      </w:r>
      <w:r w:rsidR="00AB2FD9">
        <w:t xml:space="preserve"> Since getting a proper accuracy score would require manually transcribing all of the images and comparing the OCR to the source of truth it</w:t>
      </w:r>
      <w:r w:rsidR="006678D5">
        <w:t>’</w:t>
      </w:r>
      <w:r w:rsidR="00AB2FD9">
        <w:t xml:space="preserve">s not possible to get a good algorithmic accuracy </w:t>
      </w:r>
      <w:proofErr w:type="gramStart"/>
      <w:r w:rsidR="00AB2FD9">
        <w:t>score</w:t>
      </w:r>
      <w:proofErr w:type="gramEnd"/>
      <w:r w:rsidR="00AB2FD9">
        <w:t xml:space="preserve"> we can work to improve. In OCR you typically focus on character level accuracy and word level accuracy. After each run</w:t>
      </w:r>
      <w:r w:rsidR="006678D5">
        <w:t>,</w:t>
      </w:r>
      <w:r w:rsidR="00AB2FD9">
        <w:t xml:space="preserve"> we took a look at the results of a few documents in each cluster vs how we would’ve perfo</w:t>
      </w:r>
      <w:r w:rsidR="006678D5">
        <w:t>r</w:t>
      </w:r>
      <w:r w:rsidR="00AB2FD9">
        <w:t>med the transcription manually to tell if we were moving in the right direction.</w:t>
      </w:r>
      <w:r w:rsidR="0074175B">
        <w:t xml:space="preserve"> The Zonal OCR and looking at the individual word confidence scores gave us confidence that we were making progress.</w:t>
      </w:r>
    </w:p>
    <w:p w14:paraId="5A5CDB82" w14:textId="0366BA45" w:rsidR="00A66592" w:rsidRDefault="001C6041" w:rsidP="001C6041">
      <w:r>
        <w:t xml:space="preserve"> </w:t>
      </w:r>
      <w:r w:rsidR="00EC5A71">
        <w:t xml:space="preserve"> </w:t>
      </w:r>
      <w:r w:rsidR="0074175B">
        <w:t xml:space="preserve">Once we employed the Zonal OCR on each of the </w:t>
      </w:r>
      <w:proofErr w:type="gramStart"/>
      <w:r w:rsidR="0074175B">
        <w:t>labels</w:t>
      </w:r>
      <w:proofErr w:type="gramEnd"/>
      <w:r w:rsidR="0074175B">
        <w:t xml:space="preserve"> we decided to store the results both in a CSV file for each Cluster with all of it’s a fields and also store the common fields in a SQLite database to make the values searchable which is one of the ultimate goals of this project.</w:t>
      </w:r>
    </w:p>
    <w:p w14:paraId="663F2E1E" w14:textId="4FDAF04D" w:rsidR="0054559C" w:rsidRDefault="0054559C" w:rsidP="0054559C">
      <w:pPr>
        <w:jc w:val="center"/>
        <w:rPr>
          <w:b/>
          <w:bCs/>
        </w:rPr>
      </w:pPr>
      <w:r>
        <w:rPr>
          <w:b/>
          <w:bCs/>
        </w:rPr>
        <w:t>Analysis of Results</w:t>
      </w:r>
    </w:p>
    <w:p w14:paraId="1D418A13" w14:textId="63AB83DF" w:rsidR="0054559C" w:rsidRPr="0054559C" w:rsidRDefault="0054559C" w:rsidP="0054559C">
      <w:r>
        <w:t>One of the first things we noticed when storing the confidences and structured transcriptions was that we found a number of transcriptions indicating that there was a Date of Reburial. The Date of Reburial Date is the ‘To’ column in Form B3 indicating that a body was reburied after being exhumed. It was surpris</w:t>
      </w:r>
      <w:r w:rsidR="005D1991">
        <w:t>ing</w:t>
      </w:r>
      <w:r>
        <w:t xml:space="preserve"> because we expected that to come up very </w:t>
      </w:r>
      <w:proofErr w:type="gramStart"/>
      <w:r>
        <w:t>little</w:t>
      </w:r>
      <w:proofErr w:type="gramEnd"/>
      <w:r>
        <w:t xml:space="preserve"> so we checked to see what the values were being transcribed as if there was a high confidence from </w:t>
      </w:r>
      <w:proofErr w:type="spellStart"/>
      <w:r>
        <w:t>pytesseract</w:t>
      </w:r>
      <w:proofErr w:type="spellEnd"/>
      <w:r>
        <w:t xml:space="preserve">. What that revealed to us is that there was an alignment issue on this form and the same form had the </w:t>
      </w:r>
      <w:proofErr w:type="gramStart"/>
      <w:r>
        <w:t>To</w:t>
      </w:r>
      <w:proofErr w:type="gramEnd"/>
      <w:r>
        <w:t xml:space="preserve"> label in different spots </w:t>
      </w:r>
      <w:r w:rsidR="00643AB7">
        <w:t xml:space="preserve">places </w:t>
      </w:r>
      <w:r>
        <w:t xml:space="preserve">horizontally, see the figure below. Notice the position of the label </w:t>
      </w:r>
      <w:proofErr w:type="gramStart"/>
      <w:r>
        <w:rPr>
          <w:b/>
          <w:bCs/>
        </w:rPr>
        <w:t>To</w:t>
      </w:r>
      <w:proofErr w:type="gramEnd"/>
      <w:r>
        <w:rPr>
          <w:b/>
          <w:bCs/>
        </w:rPr>
        <w:t xml:space="preserve"> </w:t>
      </w:r>
      <w:r>
        <w:t xml:space="preserve">which is to the left of </w:t>
      </w:r>
      <w:r>
        <w:rPr>
          <w:b/>
          <w:bCs/>
        </w:rPr>
        <w:t xml:space="preserve">Ter </w:t>
      </w:r>
      <w:r>
        <w:t xml:space="preserve">in the form on the left and to the right of </w:t>
      </w:r>
      <w:r>
        <w:rPr>
          <w:b/>
          <w:bCs/>
        </w:rPr>
        <w:lastRenderedPageBreak/>
        <w:t xml:space="preserve">Ter </w:t>
      </w:r>
      <w:r>
        <w:t>in the form on the right. This is an obvious limitation of Zonal OCR which may be improved with more sophisticated clustering techniques.</w:t>
      </w:r>
    </w:p>
    <w:tbl>
      <w:tblPr>
        <w:tblStyle w:val="TableGrid"/>
        <w:tblW w:w="0" w:type="auto"/>
        <w:tblLook w:val="04A0" w:firstRow="1" w:lastRow="0" w:firstColumn="1" w:lastColumn="0" w:noHBand="0" w:noVBand="1"/>
      </w:tblPr>
      <w:tblGrid>
        <w:gridCol w:w="4814"/>
        <w:gridCol w:w="4536"/>
      </w:tblGrid>
      <w:tr w:rsidR="0054559C" w14:paraId="35F02D1C" w14:textId="77777777" w:rsidTr="0054559C">
        <w:tc>
          <w:tcPr>
            <w:tcW w:w="4675" w:type="dxa"/>
          </w:tcPr>
          <w:p w14:paraId="384F2496" w14:textId="548600FB" w:rsidR="0054559C" w:rsidRPr="0054559C" w:rsidRDefault="0054559C" w:rsidP="0054559C">
            <w:pPr>
              <w:ind w:firstLine="0"/>
              <w:jc w:val="center"/>
              <w:rPr>
                <w:b/>
                <w:bCs/>
              </w:rPr>
            </w:pPr>
            <w:r>
              <w:rPr>
                <w:b/>
                <w:bCs/>
              </w:rPr>
              <w:t>Form B3 (Left Alignment)</w:t>
            </w:r>
          </w:p>
        </w:tc>
        <w:tc>
          <w:tcPr>
            <w:tcW w:w="4675" w:type="dxa"/>
          </w:tcPr>
          <w:p w14:paraId="4F3B6DCD" w14:textId="4F28CE7B" w:rsidR="0054559C" w:rsidRPr="0054559C" w:rsidRDefault="0054559C" w:rsidP="0054559C">
            <w:pPr>
              <w:ind w:firstLine="0"/>
              <w:jc w:val="center"/>
              <w:rPr>
                <w:b/>
                <w:bCs/>
              </w:rPr>
            </w:pPr>
            <w:r>
              <w:rPr>
                <w:b/>
                <w:bCs/>
              </w:rPr>
              <w:t>Form B3 (Right Alignment)</w:t>
            </w:r>
          </w:p>
        </w:tc>
      </w:tr>
      <w:tr w:rsidR="0054559C" w14:paraId="47CC1907" w14:textId="77777777" w:rsidTr="0054559C">
        <w:tc>
          <w:tcPr>
            <w:tcW w:w="4675" w:type="dxa"/>
          </w:tcPr>
          <w:p w14:paraId="59FF6AA1" w14:textId="478084D8" w:rsidR="0054559C" w:rsidRDefault="0054559C" w:rsidP="0054559C">
            <w:pPr>
              <w:ind w:firstLine="0"/>
              <w:jc w:val="center"/>
            </w:pPr>
            <w:r>
              <w:rPr>
                <w:noProof/>
              </w:rPr>
              <w:drawing>
                <wp:inline distT="0" distB="0" distL="0" distR="0" wp14:anchorId="28752DF6" wp14:editId="40219A63">
                  <wp:extent cx="3230526" cy="1925540"/>
                  <wp:effectExtent l="0" t="0" r="0" b="508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252072" cy="1938382"/>
                          </a:xfrm>
                          <a:prstGeom prst="rect">
                            <a:avLst/>
                          </a:prstGeom>
                        </pic:spPr>
                      </pic:pic>
                    </a:graphicData>
                  </a:graphic>
                </wp:inline>
              </w:drawing>
            </w:r>
          </w:p>
        </w:tc>
        <w:tc>
          <w:tcPr>
            <w:tcW w:w="4675" w:type="dxa"/>
          </w:tcPr>
          <w:p w14:paraId="36AA8C10" w14:textId="65103841" w:rsidR="0054559C" w:rsidRDefault="0054559C" w:rsidP="0054559C">
            <w:pPr>
              <w:ind w:firstLine="0"/>
            </w:pPr>
            <w:r>
              <w:rPr>
                <w:noProof/>
              </w:rPr>
              <w:drawing>
                <wp:inline distT="0" distB="0" distL="0" distR="0" wp14:anchorId="3A4AF85F" wp14:editId="45663BC3">
                  <wp:extent cx="3032239" cy="1797198"/>
                  <wp:effectExtent l="0" t="0" r="3175" b="6350"/>
                  <wp:docPr id="7" name="Picture 7"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 letter&#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059161" cy="1813154"/>
                          </a:xfrm>
                          <a:prstGeom prst="rect">
                            <a:avLst/>
                          </a:prstGeom>
                        </pic:spPr>
                      </pic:pic>
                    </a:graphicData>
                  </a:graphic>
                </wp:inline>
              </w:drawing>
            </w:r>
          </w:p>
        </w:tc>
      </w:tr>
    </w:tbl>
    <w:p w14:paraId="274C089F" w14:textId="1F73F43C" w:rsidR="0054559C" w:rsidRDefault="0054559C" w:rsidP="00120F9C">
      <w:pPr>
        <w:ind w:firstLine="0"/>
      </w:pPr>
    </w:p>
    <w:p w14:paraId="3E6D6BE7" w14:textId="24769645" w:rsidR="00120F9C" w:rsidRDefault="00120F9C" w:rsidP="00120F9C">
      <w:pPr>
        <w:ind w:firstLine="0"/>
      </w:pPr>
      <w:r>
        <w:tab/>
        <w:t xml:space="preserve">Other issues the initial analysis revealed was that Tesseract was trying to recognize non-ascii characters. While there may certainly be non-ascii characters in the data we wanted to see if it would improve the recognition more if we set a character whitelist to </w:t>
      </w:r>
      <w:proofErr w:type="spellStart"/>
      <w:r>
        <w:t>pytesseract</w:t>
      </w:r>
      <w:proofErr w:type="spellEnd"/>
      <w:r>
        <w:t xml:space="preserve"> and we did notice modest improvements.</w:t>
      </w:r>
    </w:p>
    <w:p w14:paraId="746F980D" w14:textId="3EC7983B" w:rsidR="002C246D" w:rsidRDefault="002C246D" w:rsidP="00120F9C">
      <w:pPr>
        <w:ind w:firstLine="0"/>
      </w:pPr>
      <w:r>
        <w:tab/>
        <w:t xml:space="preserve">We tried to determine if we should remove words with a confidence level below a given threshold, but ended up keeping all of the transcribed words in. If we had time for more analysis and </w:t>
      </w:r>
      <w:proofErr w:type="gramStart"/>
      <w:r>
        <w:t>development</w:t>
      </w:r>
      <w:proofErr w:type="gramEnd"/>
      <w:r>
        <w:t xml:space="preserve"> we were thinking of including a threshold configuration on the ingestion pipeline into SQLite to only include tokens above a user defined threshold.</w:t>
      </w:r>
    </w:p>
    <w:p w14:paraId="537D4DF6" w14:textId="31075C41" w:rsidR="00A247B6" w:rsidRDefault="00A247B6" w:rsidP="00A247B6">
      <w:pPr>
        <w:jc w:val="center"/>
        <w:rPr>
          <w:b/>
          <w:bCs/>
        </w:rPr>
      </w:pPr>
      <w:r>
        <w:rPr>
          <w:b/>
          <w:bCs/>
        </w:rPr>
        <w:t>Cleaning the data for SQLite</w:t>
      </w:r>
    </w:p>
    <w:p w14:paraId="026AFC0A" w14:textId="7FF40F64" w:rsidR="00A247B6" w:rsidRDefault="00A247B6" w:rsidP="00A247B6">
      <w:pPr>
        <w:jc w:val="both"/>
      </w:pPr>
      <w:r>
        <w:t xml:space="preserve">One of the questions we sought to answer from the data given is: what was the average age of the deceased buried in the cemetery? In order to answer that </w:t>
      </w:r>
      <w:proofErr w:type="gramStart"/>
      <w:r>
        <w:t>question</w:t>
      </w:r>
      <w:proofErr w:type="gramEnd"/>
      <w:r>
        <w:t xml:space="preserve"> we wanted to ensure that we stored the Age as a number in the database so that we could perform SQL aggregation functions when asking questions on the dataset. Instead of loading the CSVs as is into the SQLite database </w:t>
      </w:r>
      <w:r>
        <w:lastRenderedPageBreak/>
        <w:t xml:space="preserve">we wrote a python script to process the csv and insert data into </w:t>
      </w:r>
      <w:r w:rsidR="00A84189">
        <w:t>SQLite</w:t>
      </w:r>
      <w:r>
        <w:t xml:space="preserve"> so that we could attempt to get better structured dates and other data points. </w:t>
      </w:r>
    </w:p>
    <w:p w14:paraId="7E5EFC56" w14:textId="488AF5E8" w:rsidR="00A43B0C" w:rsidRPr="00A247B6" w:rsidRDefault="00A43B0C" w:rsidP="00A247B6">
      <w:pPr>
        <w:jc w:val="both"/>
      </w:pPr>
      <w:r>
        <w:t>The ingestion process had to consider reasonable limits on certain values in order to prevent erroneous data from entering the db. While the data is machine transcribed</w:t>
      </w:r>
      <w:r w:rsidR="006934C6">
        <w:t>,</w:t>
      </w:r>
      <w:r>
        <w:t xml:space="preserve"> we still thought it was appropriate to have additional checks here to prevent values like 517 from being entered for someone’s age.</w:t>
      </w:r>
    </w:p>
    <w:p w14:paraId="09909CE6" w14:textId="2AF647C2" w:rsidR="0074175B" w:rsidRPr="00E0312E" w:rsidRDefault="0074175B" w:rsidP="0074175B">
      <w:pPr>
        <w:jc w:val="center"/>
        <w:rPr>
          <w:b/>
          <w:bCs/>
        </w:rPr>
      </w:pPr>
      <w:r>
        <w:rPr>
          <w:b/>
          <w:bCs/>
        </w:rPr>
        <w:t>Other methods tried</w:t>
      </w:r>
    </w:p>
    <w:p w14:paraId="714046A5" w14:textId="7A21E98D" w:rsidR="0074175B" w:rsidRDefault="0074175B" w:rsidP="001C6041">
      <w:r>
        <w:t xml:space="preserve">Since Kwame and I are relatively new to OCR we tried many different techniques for improving the recognition. You can see the attached Python notebook called </w:t>
      </w:r>
      <w:proofErr w:type="spellStart"/>
      <w:r>
        <w:t>pytesseract-</w:t>
      </w:r>
      <w:proofErr w:type="gramStart"/>
      <w:r>
        <w:t>scratch.ipynb</w:t>
      </w:r>
      <w:proofErr w:type="spellEnd"/>
      <w:proofErr w:type="gramEnd"/>
      <w:r>
        <w:t xml:space="preserve"> that shows some of the different strategies. Without </w:t>
      </w:r>
      <w:r w:rsidR="00CC546D">
        <w:t>a Zonal approach we would have needed to match the field labels with the field values in order to obtain structure from the OCR Result. Some of our lines of thinking in this regard was to see if we could identify different font weights (</w:t>
      </w:r>
      <w:proofErr w:type="gramStart"/>
      <w:r w:rsidR="00CC546D">
        <w:t>i.e.</w:t>
      </w:r>
      <w:proofErr w:type="gramEnd"/>
      <w:r w:rsidR="00CC546D">
        <w:t xml:space="preserve"> bold vs normal) to distinguish between the field labels and field values. </w:t>
      </w:r>
      <w:proofErr w:type="spellStart"/>
      <w:r w:rsidR="00CC546D">
        <w:t>Pytesseract</w:t>
      </w:r>
      <w:proofErr w:type="spellEnd"/>
      <w:r w:rsidR="00CC546D">
        <w:t xml:space="preserve"> does support getting the word font attributes, but we were not able to get this working well. It was this avenue of trying to distinguish the labels from the values that led us to discovering Zonal OCR. Other techniques we tried </w:t>
      </w:r>
      <w:r w:rsidR="000C5192">
        <w:t>were</w:t>
      </w:r>
      <w:r w:rsidR="00CC546D">
        <w:t xml:space="preserve"> specifically looking for things like date tokens or phone tokens based on regexes or using python’s </w:t>
      </w:r>
      <w:proofErr w:type="spellStart"/>
      <w:proofErr w:type="gramStart"/>
      <w:r w:rsidR="00CC546D">
        <w:t>dateutil.parser</w:t>
      </w:r>
      <w:proofErr w:type="spellEnd"/>
      <w:proofErr w:type="gramEnd"/>
      <w:r w:rsidR="00CC546D">
        <w:t xml:space="preserve"> to see if the forms were filled out correctly.</w:t>
      </w:r>
    </w:p>
    <w:p w14:paraId="0209BC3D" w14:textId="0242F773" w:rsidR="00AC79F8" w:rsidRDefault="00AC79F8" w:rsidP="00AC79F8">
      <w:pPr>
        <w:jc w:val="center"/>
        <w:rPr>
          <w:b/>
          <w:bCs/>
        </w:rPr>
      </w:pPr>
      <w:r>
        <w:rPr>
          <w:b/>
          <w:bCs/>
        </w:rPr>
        <w:t>ORC in the office</w:t>
      </w:r>
    </w:p>
    <w:p w14:paraId="5E1BA5E8" w14:textId="1C759C08" w:rsidR="00AC79F8" w:rsidRPr="00AC79F8" w:rsidRDefault="00AC79F8" w:rsidP="00AC79F8">
      <w:r>
        <w:t xml:space="preserve">I also wanted to include a brief section on talks I’ve attended in Healthcare on the application of OCR technologies. I have heard of teams working in exercise oncology using OCR tools in the curation process for research data as they enter data from handwritten forms into a research database. The OCR is deployed in a decision support setting where a curator is </w:t>
      </w:r>
      <w:r>
        <w:lastRenderedPageBreak/>
        <w:t xml:space="preserve">still </w:t>
      </w:r>
      <w:proofErr w:type="gramStart"/>
      <w:r>
        <w:t>transcribing, but</w:t>
      </w:r>
      <w:proofErr w:type="gramEnd"/>
      <w:r>
        <w:t xml:space="preserve"> using the OCR tool to parse only relevant sections of paperwork instead of combing through all documents. Similar to the clustering techniques described in this report, I have also faced a problem of users uploading attachments to cases without a descriptive name for the attachment being uploaded. As a result of that it is not possible to query the system to get only the attachments of a certain report type because there is no data to indicate what the attachment is other than a</w:t>
      </w:r>
      <w:r w:rsidR="00AE6196">
        <w:t xml:space="preserve"> non-</w:t>
      </w:r>
      <w:r>
        <w:t xml:space="preserve">descript name like Image #1. </w:t>
      </w:r>
    </w:p>
    <w:p w14:paraId="14470CDA" w14:textId="330631CD" w:rsidR="003E424C" w:rsidRPr="002A59AD" w:rsidRDefault="003E424C" w:rsidP="003E424C">
      <w:pPr>
        <w:jc w:val="center"/>
        <w:rPr>
          <w:b/>
          <w:bCs/>
          <w:noProof/>
        </w:rPr>
      </w:pPr>
      <w:r w:rsidRPr="002A59AD">
        <w:rPr>
          <w:b/>
          <w:bCs/>
          <w:noProof/>
        </w:rPr>
        <w:t>Conclusion</w:t>
      </w:r>
    </w:p>
    <w:p w14:paraId="5B539933" w14:textId="0AB88E31" w:rsidR="008D5BAC" w:rsidRDefault="00DC2682" w:rsidP="003E424C">
      <w:r>
        <w:t xml:space="preserve">Optical Character Recognition is a promising technology with many more commercial applications coming out every day. With the advent of augmented reality </w:t>
      </w:r>
      <w:proofErr w:type="gramStart"/>
      <w:r>
        <w:t>applications</w:t>
      </w:r>
      <w:proofErr w:type="gramEnd"/>
      <w:r>
        <w:t xml:space="preserve"> I also expect OCR to take on a much bigger role in the future than it is today. </w:t>
      </w:r>
      <w:r w:rsidR="00AE6196">
        <w:t xml:space="preserve">This project was a great way to get situated with existing OCR technologies and exercise our creativity in trying different methods of obtaining the highest level of accuracy in the process. When I was using Google Lens a number of weeks ago, I was not impressed with the results and this project helped me respect the difficulty in OCR. Well-defined problems can have a much higher level of accuracy because you can adjust for not having a diversity of input. When a user takes a photo of a check their bank’s mobile app instructs them to set it on a contrasting </w:t>
      </w:r>
      <w:proofErr w:type="gramStart"/>
      <w:r w:rsidR="00AE6196">
        <w:t>surface</w:t>
      </w:r>
      <w:proofErr w:type="gramEnd"/>
      <w:r w:rsidR="00AE6196">
        <w:t xml:space="preserve"> so you have a nice and sterile image with which to perform OCR on. Trying to extend that to process any image is a challenging problem and it requires preprocessing in order to get the input </w:t>
      </w:r>
      <w:proofErr w:type="spellStart"/>
      <w:r w:rsidR="00AE6196">
        <w:t>deskewed</w:t>
      </w:r>
      <w:proofErr w:type="spellEnd"/>
      <w:r w:rsidR="00AE6196">
        <w:t xml:space="preserve">, scaled to the right size and with good contrast in order for the OCR to perform its best. Creating structured data from unstructured sources is a big data mining challenge and enables us to use a whole host of other algorithms once we’ve achieved a good amount of structure. While the OCR may have adequate accuracy, it will still take manual review to ensure the data integrity but with the algorithm performing a lot of the hefty parts of data entry, humans can focus on the sections </w:t>
      </w:r>
      <w:r w:rsidR="00AE6196">
        <w:lastRenderedPageBreak/>
        <w:t xml:space="preserve">where the OCR does not have a high level of accuracy. In a way, this is what the CAPTCHA system does and the human feedback from a distributed consensus helps train Google’s algorithms to recognize more and more.  </w:t>
      </w:r>
      <w:r w:rsidR="00EC7695">
        <w:t>I am optimistic on the future of OCR technologies.</w:t>
      </w:r>
    </w:p>
    <w:bookmarkStart w:id="1" w:name="_Toc409783210" w:displacedByCustomXml="next"/>
    <w:sdt>
      <w:sdtPr>
        <w:rPr>
          <w:rFonts w:asciiTheme="minorHAnsi" w:eastAsiaTheme="minorEastAsia" w:hAnsiTheme="minorHAnsi" w:cstheme="minorBidi"/>
        </w:rPr>
        <w:id w:val="-573587230"/>
        <w:bibliography/>
      </w:sdtPr>
      <w:sdtEndPr/>
      <w:sdtContent>
        <w:p w14:paraId="1F33F9CC" w14:textId="6ECC60DE" w:rsidR="00E12A46" w:rsidRDefault="00AF5274">
          <w:pPr>
            <w:pStyle w:val="SectionTitle"/>
          </w:pPr>
          <w:r>
            <w:t>References</w:t>
          </w:r>
        </w:p>
        <w:bookmarkEnd w:id="1" w:displacedByCustomXml="next"/>
      </w:sdtContent>
    </w:sdt>
    <w:p w14:paraId="5624440F" w14:textId="181E799A" w:rsidR="00CB5413" w:rsidRDefault="00CB5413" w:rsidP="00CB5413">
      <w:pPr>
        <w:pStyle w:val="ListParagraph"/>
        <w:numPr>
          <w:ilvl w:val="0"/>
          <w:numId w:val="12"/>
        </w:numPr>
      </w:pPr>
      <w:r w:rsidRPr="00B00AE2">
        <w:t xml:space="preserve">Improve OCR Accuracy </w:t>
      </w:r>
      <w:proofErr w:type="gramStart"/>
      <w:r w:rsidRPr="00B00AE2">
        <w:t>With</w:t>
      </w:r>
      <w:proofErr w:type="gramEnd"/>
      <w:r w:rsidRPr="00B00AE2">
        <w:t xml:space="preserve"> Advanced Image Preprocessing</w:t>
      </w:r>
      <w:r>
        <w:t xml:space="preserve"> - </w:t>
      </w:r>
      <w:hyperlink r:id="rId27" w:history="1">
        <w:r w:rsidRPr="00DC0813">
          <w:rPr>
            <w:rStyle w:val="Hyperlink"/>
          </w:rPr>
          <w:t>https://docparser.com/blog/improve-</w:t>
        </w:r>
        <w:r w:rsidRPr="00DC0813">
          <w:rPr>
            <w:rStyle w:val="Hyperlink"/>
          </w:rPr>
          <w:t>o</w:t>
        </w:r>
        <w:r w:rsidRPr="00DC0813">
          <w:rPr>
            <w:rStyle w:val="Hyperlink"/>
          </w:rPr>
          <w:t>cr-accuracy/</w:t>
        </w:r>
      </w:hyperlink>
      <w:r>
        <w:t xml:space="preserve"> </w:t>
      </w:r>
    </w:p>
    <w:p w14:paraId="29A5F483" w14:textId="1A114E79" w:rsidR="006E1261" w:rsidRDefault="006E1261" w:rsidP="00CB5413">
      <w:pPr>
        <w:pStyle w:val="ListParagraph"/>
        <w:numPr>
          <w:ilvl w:val="0"/>
          <w:numId w:val="12"/>
        </w:numPr>
      </w:pPr>
      <w:r>
        <w:t xml:space="preserve">Amazon </w:t>
      </w:r>
      <w:proofErr w:type="spellStart"/>
      <w:r>
        <w:t>Textract</w:t>
      </w:r>
      <w:proofErr w:type="spellEnd"/>
      <w:r>
        <w:t xml:space="preserve"> - </w:t>
      </w:r>
      <w:hyperlink r:id="rId28" w:history="1">
        <w:r w:rsidRPr="00DC0813">
          <w:rPr>
            <w:rStyle w:val="Hyperlink"/>
          </w:rPr>
          <w:t>https://aws.amazon.com/textract/</w:t>
        </w:r>
      </w:hyperlink>
      <w:r>
        <w:t xml:space="preserve"> </w:t>
      </w:r>
    </w:p>
    <w:p w14:paraId="24FC32A1" w14:textId="4969F8B1" w:rsidR="006E1261" w:rsidRDefault="006E1261" w:rsidP="00CB5413">
      <w:pPr>
        <w:pStyle w:val="ListParagraph"/>
        <w:numPr>
          <w:ilvl w:val="0"/>
          <w:numId w:val="12"/>
        </w:numPr>
      </w:pPr>
      <w:r>
        <w:t xml:space="preserve">Google Cloud Vision API - </w:t>
      </w:r>
      <w:hyperlink r:id="rId29" w:history="1">
        <w:r w:rsidRPr="00DC0813">
          <w:rPr>
            <w:rStyle w:val="Hyperlink"/>
          </w:rPr>
          <w:t>https://cloud.google.com/vision/docs/ocr</w:t>
        </w:r>
      </w:hyperlink>
      <w:r>
        <w:t xml:space="preserve"> </w:t>
      </w:r>
    </w:p>
    <w:p w14:paraId="017676F2" w14:textId="0C19E76A" w:rsidR="006E1261" w:rsidRDefault="006E1261" w:rsidP="00CB5413">
      <w:pPr>
        <w:pStyle w:val="ListParagraph"/>
        <w:numPr>
          <w:ilvl w:val="0"/>
          <w:numId w:val="12"/>
        </w:numPr>
      </w:pPr>
      <w:r>
        <w:t>A</w:t>
      </w:r>
      <w:r w:rsidR="00C76559">
        <w:t>z</w:t>
      </w:r>
      <w:r>
        <w:t xml:space="preserve">ure Computer Vision - </w:t>
      </w:r>
      <w:hyperlink r:id="rId30" w:history="1">
        <w:r w:rsidRPr="00DC0813">
          <w:rPr>
            <w:rStyle w:val="Hyperlink"/>
          </w:rPr>
          <w:t>https://azure.microsoft.com/en-us/services/cognitive-services/computer-vision/</w:t>
        </w:r>
      </w:hyperlink>
      <w:r>
        <w:t xml:space="preserve"> </w:t>
      </w:r>
    </w:p>
    <w:p w14:paraId="58CF845B" w14:textId="033E2856" w:rsidR="00C76559" w:rsidRDefault="00C76559" w:rsidP="00C76559">
      <w:pPr>
        <w:pStyle w:val="ListParagraph"/>
        <w:numPr>
          <w:ilvl w:val="0"/>
          <w:numId w:val="12"/>
        </w:numPr>
      </w:pPr>
      <w:r>
        <w:t xml:space="preserve">Tesseract - </w:t>
      </w:r>
      <w:hyperlink r:id="rId31" w:history="1">
        <w:r w:rsidRPr="00DC0813">
          <w:rPr>
            <w:rStyle w:val="Hyperlink"/>
          </w:rPr>
          <w:t>https://github.com/tesseract-ocr/tesseract</w:t>
        </w:r>
      </w:hyperlink>
      <w:r>
        <w:t xml:space="preserve"> </w:t>
      </w:r>
    </w:p>
    <w:p w14:paraId="4788A131" w14:textId="597E1CD0" w:rsidR="00693158" w:rsidRDefault="00693158" w:rsidP="007A63E5">
      <w:pPr>
        <w:pStyle w:val="ListParagraph"/>
        <w:numPr>
          <w:ilvl w:val="0"/>
          <w:numId w:val="12"/>
        </w:numPr>
      </w:pPr>
      <w:r w:rsidRPr="00693158">
        <w:t>Google Lens can translate foreign language text in photos and read it back to you</w:t>
      </w:r>
      <w:r>
        <w:t xml:space="preserve"> - </w:t>
      </w:r>
      <w:hyperlink r:id="rId32" w:anchor=":~:text=to%20you%20%7C%20TechCrunch-,Google%20Lens%20can%20translate%20foreign%20language%20text%20in,read%20it%20back%20to%20you&amp;text=Google%20is%20making%20some%20updates,it%20to%20your%20chosen%20language" w:history="1">
        <w:proofErr w:type="spellStart"/>
        <w:r w:rsidRPr="00693158">
          <w:rPr>
            <w:rStyle w:val="Hyperlink"/>
          </w:rPr>
          <w:t>Techcrunch</w:t>
        </w:r>
        <w:proofErr w:type="spellEnd"/>
      </w:hyperlink>
    </w:p>
    <w:p w14:paraId="6792DFA6" w14:textId="2B74A0F6" w:rsidR="00693158" w:rsidRDefault="00693158" w:rsidP="007A63E5">
      <w:pPr>
        <w:pStyle w:val="ListParagraph"/>
        <w:numPr>
          <w:ilvl w:val="0"/>
          <w:numId w:val="12"/>
        </w:numPr>
      </w:pPr>
      <w:proofErr w:type="spellStart"/>
      <w:r>
        <w:t>Mitek</w:t>
      </w:r>
      <w:proofErr w:type="spellEnd"/>
      <w:r>
        <w:t xml:space="preserve"> Systems – Mobile Deposit -  </w:t>
      </w:r>
      <w:hyperlink r:id="rId33" w:history="1">
        <w:r w:rsidRPr="00DC0813">
          <w:rPr>
            <w:rStyle w:val="Hyperlink"/>
          </w:rPr>
          <w:t>https://www.miteksystems.com/mobile-deposit</w:t>
        </w:r>
      </w:hyperlink>
    </w:p>
    <w:p w14:paraId="10C4B678" w14:textId="2BDF0D38" w:rsidR="00693158" w:rsidRDefault="00693158" w:rsidP="007A63E5">
      <w:pPr>
        <w:pStyle w:val="ListParagraph"/>
        <w:numPr>
          <w:ilvl w:val="0"/>
          <w:numId w:val="12"/>
        </w:numPr>
      </w:pPr>
      <w:r>
        <w:t xml:space="preserve">ABBYY – Mobile Capture for Banking - </w:t>
      </w:r>
      <w:hyperlink r:id="rId34" w:history="1">
        <w:r w:rsidRPr="00DC0813">
          <w:rPr>
            <w:rStyle w:val="Hyperlink"/>
          </w:rPr>
          <w:t>https://www.abbyy.com/blog/ocr-sdk/mobile-capture-for-mobile-banking/</w:t>
        </w:r>
      </w:hyperlink>
      <w:r>
        <w:t xml:space="preserve"> </w:t>
      </w:r>
    </w:p>
    <w:p w14:paraId="270ADB76" w14:textId="0900D9F4" w:rsidR="00693158" w:rsidRDefault="00693158" w:rsidP="007A63E5">
      <w:pPr>
        <w:pStyle w:val="ListParagraph"/>
        <w:numPr>
          <w:ilvl w:val="0"/>
          <w:numId w:val="12"/>
        </w:numPr>
      </w:pPr>
      <w:r>
        <w:t xml:space="preserve">Huawei – Passport OCR - </w:t>
      </w:r>
      <w:hyperlink r:id="rId35" w:anchor=":~:text=Passport%20OCR%20recognizes%20the%20text,structured%20information%20in%20JSON%20format.&amp;text=For%20non%2DChinese%20passports%2C%20two,be%20extracted%20from%20the%20codes." w:history="1">
        <w:r w:rsidRPr="00693158">
          <w:rPr>
            <w:rStyle w:val="Hyperlink"/>
          </w:rPr>
          <w:t>Huawei Cloud</w:t>
        </w:r>
      </w:hyperlink>
    </w:p>
    <w:sectPr w:rsidR="00693158">
      <w:headerReference w:type="default" r:id="rId36"/>
      <w:headerReference w:type="first" r:id="rId37"/>
      <w:footnotePr>
        <w:pos w:val="beneathText"/>
      </w:footnotePr>
      <w:pgSz w:w="12240" w:h="15840" w:code="1"/>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B474F" w14:textId="77777777" w:rsidR="0045689F" w:rsidRDefault="0045689F">
      <w:pPr>
        <w:spacing w:line="240" w:lineRule="auto"/>
      </w:pPr>
      <w:r>
        <w:separator/>
      </w:r>
    </w:p>
  </w:endnote>
  <w:endnote w:type="continuationSeparator" w:id="0">
    <w:p w14:paraId="5061E32A" w14:textId="77777777" w:rsidR="0045689F" w:rsidRDefault="004568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9D670" w14:textId="77777777" w:rsidR="0045689F" w:rsidRDefault="0045689F">
      <w:pPr>
        <w:spacing w:line="240" w:lineRule="auto"/>
      </w:pPr>
      <w:r>
        <w:separator/>
      </w:r>
    </w:p>
  </w:footnote>
  <w:footnote w:type="continuationSeparator" w:id="0">
    <w:p w14:paraId="05C54729" w14:textId="77777777" w:rsidR="0045689F" w:rsidRDefault="0045689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5F49E" w14:textId="5E040CEC" w:rsidR="00E12A46" w:rsidRDefault="0045689F">
    <w:pPr>
      <w:pStyle w:val="Header"/>
    </w:pPr>
    <w:sdt>
      <w:sdtPr>
        <w:rPr>
          <w:rStyle w:val="Strong"/>
        </w:rPr>
        <w:alias w:val="Running head"/>
        <w:tag w:val=""/>
        <w:id w:val="1072628492"/>
        <w:placeholder>
          <w:docPart w:val="8186C76EBD8B0643A0E0D9EE48F55AF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5C04D2">
          <w:rPr>
            <w:rStyle w:val="Strong"/>
          </w:rPr>
          <w:t>EAI6020 – Final Project</w:t>
        </w:r>
      </w:sdtContent>
    </w:sdt>
    <w:r w:rsidR="00AF5274">
      <w:rPr>
        <w:rStyle w:val="Strong"/>
      </w:rPr>
      <w:t xml:space="preserve"> </w:t>
    </w:r>
    <w:r w:rsidR="00AF5274">
      <w:rPr>
        <w:rStyle w:val="Strong"/>
      </w:rPr>
      <w:ptab w:relativeTo="margin" w:alignment="right" w:leader="none"/>
    </w:r>
    <w:r w:rsidR="00AF5274">
      <w:rPr>
        <w:rStyle w:val="Strong"/>
      </w:rPr>
      <w:fldChar w:fldCharType="begin"/>
    </w:r>
    <w:r w:rsidR="00AF5274">
      <w:rPr>
        <w:rStyle w:val="Strong"/>
      </w:rPr>
      <w:instrText xml:space="preserve"> PAGE   \* MERGEFORMAT </w:instrText>
    </w:r>
    <w:r w:rsidR="00AF5274">
      <w:rPr>
        <w:rStyle w:val="Strong"/>
      </w:rPr>
      <w:fldChar w:fldCharType="separate"/>
    </w:r>
    <w:r w:rsidR="00AF5274">
      <w:rPr>
        <w:rStyle w:val="Strong"/>
        <w:noProof/>
      </w:rPr>
      <w:t>9</w:t>
    </w:r>
    <w:r w:rsidR="00AF5274">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FAD3F1" w14:textId="010F3F19" w:rsidR="00E12A46" w:rsidRDefault="00AF5274">
    <w:pPr>
      <w:pStyle w:val="Header"/>
      <w:rPr>
        <w:rStyle w:val="Strong"/>
      </w:rPr>
    </w:pPr>
    <w:r>
      <w:t xml:space="preserve">Running head: </w:t>
    </w:r>
    <w:sdt>
      <w:sdtPr>
        <w:rPr>
          <w:rStyle w:val="Strong"/>
        </w:rPr>
        <w:alias w:val="Running head"/>
        <w:tag w:val=""/>
        <w:id w:val="-696842620"/>
        <w:placeholder>
          <w:docPart w:val="E53ADFF1E98A084A924AF605D071F746"/>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2D11F3">
          <w:rPr>
            <w:rStyle w:val="Strong"/>
          </w:rPr>
          <w:t>EAI6020 – Final Project</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9984C7A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237B50A4"/>
    <w:multiLevelType w:val="hybridMultilevel"/>
    <w:tmpl w:val="6EB0CA06"/>
    <w:lvl w:ilvl="0" w:tplc="01903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FD2B07"/>
    <w:multiLevelType w:val="hybridMultilevel"/>
    <w:tmpl w:val="73A616A8"/>
    <w:lvl w:ilvl="0" w:tplc="DA4AFAE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BF1C53"/>
    <w:multiLevelType w:val="hybridMultilevel"/>
    <w:tmpl w:val="EC8440E4"/>
    <w:lvl w:ilvl="0" w:tplc="03F2B5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8CA38A2"/>
    <w:multiLevelType w:val="hybridMultilevel"/>
    <w:tmpl w:val="00E47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F51394"/>
    <w:multiLevelType w:val="hybridMultilevel"/>
    <w:tmpl w:val="B0A08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E407E8"/>
    <w:multiLevelType w:val="hybridMultilevel"/>
    <w:tmpl w:val="FC748E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14226A"/>
    <w:multiLevelType w:val="hybridMultilevel"/>
    <w:tmpl w:val="DF7E616A"/>
    <w:lvl w:ilvl="0" w:tplc="035E9A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4624881"/>
    <w:multiLevelType w:val="hybridMultilevel"/>
    <w:tmpl w:val="E14A6168"/>
    <w:lvl w:ilvl="0" w:tplc="F4EA43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CAF4F0D"/>
    <w:multiLevelType w:val="hybridMultilevel"/>
    <w:tmpl w:val="76DC3B4C"/>
    <w:lvl w:ilvl="0" w:tplc="9710E7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99F17BA"/>
    <w:multiLevelType w:val="hybridMultilevel"/>
    <w:tmpl w:val="2CF640E6"/>
    <w:lvl w:ilvl="0" w:tplc="5254F9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5"/>
  </w:num>
  <w:num w:numId="13">
    <w:abstractNumId w:val="19"/>
  </w:num>
  <w:num w:numId="14">
    <w:abstractNumId w:val="14"/>
  </w:num>
  <w:num w:numId="15">
    <w:abstractNumId w:val="13"/>
  </w:num>
  <w:num w:numId="16">
    <w:abstractNumId w:val="18"/>
  </w:num>
  <w:num w:numId="17">
    <w:abstractNumId w:val="11"/>
  </w:num>
  <w:num w:numId="18">
    <w:abstractNumId w:val="16"/>
  </w:num>
  <w:num w:numId="19">
    <w:abstractNumId w:val="10"/>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62D"/>
    <w:rsid w:val="0002290E"/>
    <w:rsid w:val="000C5192"/>
    <w:rsid w:val="000F1FB1"/>
    <w:rsid w:val="00110112"/>
    <w:rsid w:val="00117707"/>
    <w:rsid w:val="00120F9C"/>
    <w:rsid w:val="0012562D"/>
    <w:rsid w:val="00165675"/>
    <w:rsid w:val="001C4B28"/>
    <w:rsid w:val="001C6041"/>
    <w:rsid w:val="002215C0"/>
    <w:rsid w:val="00241EFE"/>
    <w:rsid w:val="00247632"/>
    <w:rsid w:val="00272FC3"/>
    <w:rsid w:val="00293F2D"/>
    <w:rsid w:val="002A59AD"/>
    <w:rsid w:val="002C246D"/>
    <w:rsid w:val="002C6019"/>
    <w:rsid w:val="002D11F3"/>
    <w:rsid w:val="00304974"/>
    <w:rsid w:val="00365D08"/>
    <w:rsid w:val="00386B75"/>
    <w:rsid w:val="003C2BB2"/>
    <w:rsid w:val="003E424C"/>
    <w:rsid w:val="0045689F"/>
    <w:rsid w:val="00481A63"/>
    <w:rsid w:val="00484F3F"/>
    <w:rsid w:val="00487B33"/>
    <w:rsid w:val="00491938"/>
    <w:rsid w:val="00494A6C"/>
    <w:rsid w:val="004A5166"/>
    <w:rsid w:val="004B0EDD"/>
    <w:rsid w:val="004C2E65"/>
    <w:rsid w:val="004C4C24"/>
    <w:rsid w:val="004E2D14"/>
    <w:rsid w:val="00522C91"/>
    <w:rsid w:val="0054559C"/>
    <w:rsid w:val="005867A7"/>
    <w:rsid w:val="005926AF"/>
    <w:rsid w:val="005C04D2"/>
    <w:rsid w:val="005D064F"/>
    <w:rsid w:val="005D1991"/>
    <w:rsid w:val="00643AB7"/>
    <w:rsid w:val="006678D5"/>
    <w:rsid w:val="00693158"/>
    <w:rsid w:val="006934C6"/>
    <w:rsid w:val="006A71A2"/>
    <w:rsid w:val="006B61EC"/>
    <w:rsid w:val="006D043C"/>
    <w:rsid w:val="006E1261"/>
    <w:rsid w:val="006E4B48"/>
    <w:rsid w:val="006F15D5"/>
    <w:rsid w:val="0070024C"/>
    <w:rsid w:val="007035BC"/>
    <w:rsid w:val="0071481A"/>
    <w:rsid w:val="0074175B"/>
    <w:rsid w:val="00755763"/>
    <w:rsid w:val="00783AB6"/>
    <w:rsid w:val="007A63E5"/>
    <w:rsid w:val="007B7E54"/>
    <w:rsid w:val="007C5AD5"/>
    <w:rsid w:val="007C6A4B"/>
    <w:rsid w:val="007D76AD"/>
    <w:rsid w:val="008167D4"/>
    <w:rsid w:val="00856B5A"/>
    <w:rsid w:val="00871E63"/>
    <w:rsid w:val="008A5D99"/>
    <w:rsid w:val="008D5BAC"/>
    <w:rsid w:val="008E6528"/>
    <w:rsid w:val="0090727F"/>
    <w:rsid w:val="009115BF"/>
    <w:rsid w:val="00912183"/>
    <w:rsid w:val="009449F6"/>
    <w:rsid w:val="00951626"/>
    <w:rsid w:val="009A610B"/>
    <w:rsid w:val="009D7A1F"/>
    <w:rsid w:val="00A247B6"/>
    <w:rsid w:val="00A36BF5"/>
    <w:rsid w:val="00A3704A"/>
    <w:rsid w:val="00A43B0C"/>
    <w:rsid w:val="00A66592"/>
    <w:rsid w:val="00A8331B"/>
    <w:rsid w:val="00A84189"/>
    <w:rsid w:val="00A9204E"/>
    <w:rsid w:val="00AB2FD9"/>
    <w:rsid w:val="00AC34D7"/>
    <w:rsid w:val="00AC79F8"/>
    <w:rsid w:val="00AD45BD"/>
    <w:rsid w:val="00AE6196"/>
    <w:rsid w:val="00AF5274"/>
    <w:rsid w:val="00B00AE2"/>
    <w:rsid w:val="00B05FED"/>
    <w:rsid w:val="00B20A5E"/>
    <w:rsid w:val="00B21D15"/>
    <w:rsid w:val="00B35ED7"/>
    <w:rsid w:val="00B63639"/>
    <w:rsid w:val="00B73CF0"/>
    <w:rsid w:val="00BA28CF"/>
    <w:rsid w:val="00C33FA1"/>
    <w:rsid w:val="00C76559"/>
    <w:rsid w:val="00C820EB"/>
    <w:rsid w:val="00CB5413"/>
    <w:rsid w:val="00CC546D"/>
    <w:rsid w:val="00CD6879"/>
    <w:rsid w:val="00CE0C0D"/>
    <w:rsid w:val="00CF6582"/>
    <w:rsid w:val="00D07766"/>
    <w:rsid w:val="00D3652A"/>
    <w:rsid w:val="00D42AD3"/>
    <w:rsid w:val="00D5125C"/>
    <w:rsid w:val="00D8576C"/>
    <w:rsid w:val="00DA21BD"/>
    <w:rsid w:val="00DC2682"/>
    <w:rsid w:val="00DC5318"/>
    <w:rsid w:val="00DE077B"/>
    <w:rsid w:val="00E0312E"/>
    <w:rsid w:val="00E12A46"/>
    <w:rsid w:val="00E161C1"/>
    <w:rsid w:val="00E4476D"/>
    <w:rsid w:val="00E71A0E"/>
    <w:rsid w:val="00E74D61"/>
    <w:rsid w:val="00EB159C"/>
    <w:rsid w:val="00EC5A71"/>
    <w:rsid w:val="00EC7695"/>
    <w:rsid w:val="00F64FA8"/>
    <w:rsid w:val="00FC46C0"/>
    <w:rsid w:val="00FD4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193E22"/>
  <w15:chartTrackingRefBased/>
  <w15:docId w15:val="{CEB17609-8A3C-E343-981E-86CFC2F43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TOCHeading">
    <w:name w:val="TOC Heading"/>
    <w:basedOn w:val="Heading1"/>
    <w:next w:val="Normal"/>
    <w:uiPriority w:val="38"/>
    <w:unhideWhenUsed/>
    <w:qFormat/>
    <w:pPr>
      <w:keepNext w:val="0"/>
      <w:keepLines w:val="0"/>
      <w:pageBreakBefore/>
      <w:outlineLvl w:val="9"/>
    </w:pPr>
    <w:rPr>
      <w:b w:val="0"/>
      <w:bCs w:val="0"/>
      <w:kern w:val="0"/>
      <w:szCs w:val="32"/>
      <w:lang w:eastAsia="en-US"/>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40"/>
    </w:pPr>
  </w:style>
  <w:style w:type="paragraph" w:styleId="TOC3">
    <w:name w:val="toc 3"/>
    <w:basedOn w:val="Normal"/>
    <w:next w:val="Normal"/>
    <w:autoRedefine/>
    <w:uiPriority w:val="39"/>
    <w:unhideWhenUsed/>
    <w:pPr>
      <w:spacing w:after="100"/>
      <w:ind w:left="480"/>
    </w:pPr>
  </w:style>
  <w:style w:type="character" w:styleId="Hyperlink">
    <w:name w:val="Hyperlink"/>
    <w:basedOn w:val="DefaultParagraphFont"/>
    <w:uiPriority w:val="99"/>
    <w:unhideWhenUsed/>
    <w:rPr>
      <w:color w:val="5F5F5F" w:themeColor="hyperlink"/>
      <w:u w:val="single"/>
    </w:rPr>
  </w:style>
  <w:style w:type="character" w:styleId="UnresolvedMention">
    <w:name w:val="Unresolved Mention"/>
    <w:basedOn w:val="DefaultParagraphFont"/>
    <w:uiPriority w:val="99"/>
    <w:semiHidden/>
    <w:unhideWhenUsed/>
    <w:rsid w:val="001C4B28"/>
    <w:rPr>
      <w:color w:val="605E5C"/>
      <w:shd w:val="clear" w:color="auto" w:fill="E1DFDD"/>
    </w:rPr>
  </w:style>
  <w:style w:type="character" w:styleId="FollowedHyperlink">
    <w:name w:val="FollowedHyperlink"/>
    <w:basedOn w:val="DefaultParagraphFont"/>
    <w:uiPriority w:val="99"/>
    <w:semiHidden/>
    <w:unhideWhenUsed/>
    <w:rsid w:val="00247632"/>
    <w:rPr>
      <w:color w:val="9191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5988827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6506529">
      <w:bodyDiv w:val="1"/>
      <w:marLeft w:val="0"/>
      <w:marRight w:val="0"/>
      <w:marTop w:val="0"/>
      <w:marBottom w:val="0"/>
      <w:divBdr>
        <w:top w:val="none" w:sz="0" w:space="0" w:color="auto"/>
        <w:left w:val="none" w:sz="0" w:space="0" w:color="auto"/>
        <w:bottom w:val="none" w:sz="0" w:space="0" w:color="auto"/>
        <w:right w:val="none" w:sz="0" w:space="0" w:color="auto"/>
      </w:divBdr>
      <w:divsChild>
        <w:div w:id="1508985666">
          <w:marLeft w:val="0"/>
          <w:marRight w:val="0"/>
          <w:marTop w:val="0"/>
          <w:marBottom w:val="75"/>
          <w:divBdr>
            <w:top w:val="none" w:sz="0" w:space="0" w:color="auto"/>
            <w:left w:val="none" w:sz="0" w:space="0" w:color="auto"/>
            <w:bottom w:val="none" w:sz="0" w:space="0" w:color="auto"/>
            <w:right w:val="none" w:sz="0" w:space="0" w:color="auto"/>
          </w:divBdr>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7242933">
      <w:bodyDiv w:val="1"/>
      <w:marLeft w:val="0"/>
      <w:marRight w:val="0"/>
      <w:marTop w:val="0"/>
      <w:marBottom w:val="0"/>
      <w:divBdr>
        <w:top w:val="none" w:sz="0" w:space="0" w:color="auto"/>
        <w:left w:val="none" w:sz="0" w:space="0" w:color="auto"/>
        <w:bottom w:val="none" w:sz="0" w:space="0" w:color="auto"/>
        <w:right w:val="none" w:sz="0" w:space="0" w:color="auto"/>
      </w:divBdr>
    </w:div>
    <w:div w:id="1398701573">
      <w:bodyDiv w:val="1"/>
      <w:marLeft w:val="0"/>
      <w:marRight w:val="0"/>
      <w:marTop w:val="0"/>
      <w:marBottom w:val="0"/>
      <w:divBdr>
        <w:top w:val="none" w:sz="0" w:space="0" w:color="auto"/>
        <w:left w:val="none" w:sz="0" w:space="0" w:color="auto"/>
        <w:bottom w:val="none" w:sz="0" w:space="0" w:color="auto"/>
        <w:right w:val="none" w:sz="0" w:space="0" w:color="auto"/>
      </w:divBdr>
      <w:divsChild>
        <w:div w:id="1057165058">
          <w:marLeft w:val="0"/>
          <w:marRight w:val="0"/>
          <w:marTop w:val="0"/>
          <w:marBottom w:val="0"/>
          <w:divBdr>
            <w:top w:val="none" w:sz="0" w:space="0" w:color="auto"/>
            <w:left w:val="none" w:sz="0" w:space="0" w:color="auto"/>
            <w:bottom w:val="none" w:sz="0" w:space="0" w:color="auto"/>
            <w:right w:val="none" w:sz="0" w:space="0" w:color="auto"/>
          </w:divBdr>
        </w:div>
      </w:divsChild>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771726">
      <w:bodyDiv w:val="1"/>
      <w:marLeft w:val="0"/>
      <w:marRight w:val="0"/>
      <w:marTop w:val="0"/>
      <w:marBottom w:val="0"/>
      <w:divBdr>
        <w:top w:val="none" w:sz="0" w:space="0" w:color="auto"/>
        <w:left w:val="none" w:sz="0" w:space="0" w:color="auto"/>
        <w:bottom w:val="none" w:sz="0" w:space="0" w:color="auto"/>
        <w:right w:val="none" w:sz="0" w:space="0" w:color="auto"/>
      </w:divBdr>
      <w:divsChild>
        <w:div w:id="677999590">
          <w:marLeft w:val="0"/>
          <w:marRight w:val="0"/>
          <w:marTop w:val="0"/>
          <w:marBottom w:val="0"/>
          <w:divBdr>
            <w:top w:val="none" w:sz="0" w:space="0" w:color="auto"/>
            <w:left w:val="none" w:sz="0" w:space="0" w:color="auto"/>
            <w:bottom w:val="none" w:sz="0" w:space="0" w:color="auto"/>
            <w:right w:val="none" w:sz="0" w:space="0" w:color="auto"/>
          </w:divBdr>
          <w:divsChild>
            <w:div w:id="1487548941">
              <w:marLeft w:val="0"/>
              <w:marRight w:val="0"/>
              <w:marTop w:val="0"/>
              <w:marBottom w:val="0"/>
              <w:divBdr>
                <w:top w:val="none" w:sz="0" w:space="0" w:color="auto"/>
                <w:left w:val="none" w:sz="0" w:space="0" w:color="auto"/>
                <w:bottom w:val="none" w:sz="0" w:space="0" w:color="auto"/>
                <w:right w:val="none" w:sz="0" w:space="0" w:color="auto"/>
              </w:divBdr>
              <w:divsChild>
                <w:div w:id="56880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klippa.com/en/ocr/financial-documents/debit-and-credit-cards/" TargetMode="External"/><Relationship Id="rId18" Type="http://schemas.openxmlformats.org/officeDocument/2006/relationships/hyperlink" Target="https://franky07724-57962.medium.com/using-keras-pre-trained-models-for-feature-extraction-in-image-clustering-a142c6cdf5b1" TargetMode="External"/><Relationship Id="rId26" Type="http://schemas.openxmlformats.org/officeDocument/2006/relationships/image" Target="media/image7.jpeg"/><Relationship Id="rId39" Type="http://schemas.openxmlformats.org/officeDocument/2006/relationships/glossaryDocument" Target="glossary/document.xml"/><Relationship Id="rId21" Type="http://schemas.openxmlformats.org/officeDocument/2006/relationships/hyperlink" Target="https://tesseract-ocr.github.io/tessdoc/ImproveQuality.html" TargetMode="External"/><Relationship Id="rId34" Type="http://schemas.openxmlformats.org/officeDocument/2006/relationships/hyperlink" Target="https://www.abbyy.com/blog/ocr-sdk/mobile-capture-for-mobile-banking/" TargetMode="External"/><Relationship Id="rId7" Type="http://schemas.openxmlformats.org/officeDocument/2006/relationships/footnotes" Target="footnotes.xml"/><Relationship Id="rId12" Type="http://schemas.openxmlformats.org/officeDocument/2006/relationships/hyperlink" Target="https://www.abbyy.com/blog/ocr-sdk/mobile-capture-for-mobile-banking/" TargetMode="External"/><Relationship Id="rId17" Type="http://schemas.openxmlformats.org/officeDocument/2006/relationships/image" Target="media/image4.jpeg"/><Relationship Id="rId25" Type="http://schemas.openxmlformats.org/officeDocument/2006/relationships/image" Target="media/image6.jpeg"/><Relationship Id="rId33" Type="http://schemas.openxmlformats.org/officeDocument/2006/relationships/hyperlink" Target="https://www.miteksystems.com/mobile-deposit"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20" Type="http://schemas.openxmlformats.org/officeDocument/2006/relationships/hyperlink" Target="https://docparser.com/blog/improve-ocr-accuracy/" TargetMode="External"/><Relationship Id="rId29" Type="http://schemas.openxmlformats.org/officeDocument/2006/relationships/hyperlink" Target="https://cloud.google.com/vision/docs/oc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miteksystems.com/mobile-deposit" TargetMode="External"/><Relationship Id="rId24" Type="http://schemas.openxmlformats.org/officeDocument/2006/relationships/image" Target="media/image5.png"/><Relationship Id="rId32" Type="http://schemas.openxmlformats.org/officeDocument/2006/relationships/hyperlink" Target="https://techcrunch.com/2019/05/07/google-lens-can-translate-foreign-languages-in-photos-and-read-the-text-back-to-you/" TargetMode="External"/><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jpg"/><Relationship Id="rId23" Type="http://schemas.openxmlformats.org/officeDocument/2006/relationships/hyperlink" Target="https://jsoma.github.io/kull/#/" TargetMode="External"/><Relationship Id="rId28" Type="http://schemas.openxmlformats.org/officeDocument/2006/relationships/hyperlink" Target="https://aws.amazon.com/textract/" TargetMode="External"/><Relationship Id="rId36" Type="http://schemas.openxmlformats.org/officeDocument/2006/relationships/header" Target="header1.xml"/><Relationship Id="rId10" Type="http://schemas.openxmlformats.org/officeDocument/2006/relationships/hyperlink" Target="https://techcrunch.com/2019/05/07/google-lens-can-translate-foreign-languages-in-photos-and-read-the-text-back-to-you/" TargetMode="External"/><Relationship Id="rId19" Type="http://schemas.openxmlformats.org/officeDocument/2006/relationships/hyperlink" Target="https://keras.io/api/applications/" TargetMode="External"/><Relationship Id="rId31" Type="http://schemas.openxmlformats.org/officeDocument/2006/relationships/hyperlink" Target="https://github.com/tesseract-ocr/tesserac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upport.huaweicloud.com/intl/en-us/api-ocr/ocr_03_0106.html" TargetMode="External"/><Relationship Id="rId22" Type="http://schemas.openxmlformats.org/officeDocument/2006/relationships/hyperlink" Target="https://docparser.com/blog/zonal-ocr/" TargetMode="External"/><Relationship Id="rId27" Type="http://schemas.openxmlformats.org/officeDocument/2006/relationships/hyperlink" Target="https://docparser.com/blog/improve-ocr-accuracy/" TargetMode="External"/><Relationship Id="rId30" Type="http://schemas.openxmlformats.org/officeDocument/2006/relationships/hyperlink" Target="https://azure.microsoft.com/en-us/services/cognitive-services/computer-vision/" TargetMode="External"/><Relationship Id="rId35" Type="http://schemas.openxmlformats.org/officeDocument/2006/relationships/hyperlink" Target="https://support.huaweicloud.com/intl/en-us/api-ocr/ocr_03_0106.html" TargetMode="External"/><Relationship Id="rId8" Type="http://schemas.openxmlformats.org/officeDocument/2006/relationships/endnotes" Target="endnotes.xml"/><Relationship Id="rId3"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erkinsc/Library/Containers/com.microsoft.Word/Data/Library/Application%20Support/Microsoft/Office/16.0/DTS/en-US%7b83B80126-7331-D54D-93B2-6D383D74E3F2%7d/%7bE973052E-6A77-7845-813F-12C399A8E74C%7dtf1000209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D3689AF0746984F8360DC79433A0910"/>
        <w:category>
          <w:name w:val="General"/>
          <w:gallery w:val="placeholder"/>
        </w:category>
        <w:types>
          <w:type w:val="bbPlcHdr"/>
        </w:types>
        <w:behaviors>
          <w:behavior w:val="content"/>
        </w:behaviors>
        <w:guid w:val="{B460BF88-E4E6-A74E-96DE-76734915F5C9}"/>
      </w:docPartPr>
      <w:docPartBody>
        <w:p w:rsidR="00D44647" w:rsidRDefault="00376794">
          <w:pPr>
            <w:pStyle w:val="6D3689AF0746984F8360DC79433A0910"/>
          </w:pPr>
          <w:r>
            <w:t>[Title Here, up to 12 Words, on One to Two Lines]</w:t>
          </w:r>
        </w:p>
      </w:docPartBody>
    </w:docPart>
    <w:docPart>
      <w:docPartPr>
        <w:name w:val="7605914CF3844B4EAC9EDC7F0D805ED9"/>
        <w:category>
          <w:name w:val="General"/>
          <w:gallery w:val="placeholder"/>
        </w:category>
        <w:types>
          <w:type w:val="bbPlcHdr"/>
        </w:types>
        <w:behaviors>
          <w:behavior w:val="content"/>
        </w:behaviors>
        <w:guid w:val="{6031A9F2-5A78-6E46-B50E-EE14BEF1C0A3}"/>
      </w:docPartPr>
      <w:docPartBody>
        <w:p w:rsidR="00D44647" w:rsidRDefault="00376794">
          <w:pPr>
            <w:pStyle w:val="7605914CF3844B4EAC9EDC7F0D805ED9"/>
          </w:pPr>
          <w:r>
            <w:t>[Title Here, up to 12 Words, on One to Two Lines]</w:t>
          </w:r>
        </w:p>
      </w:docPartBody>
    </w:docPart>
    <w:docPart>
      <w:docPartPr>
        <w:name w:val="8186C76EBD8B0643A0E0D9EE48F55AF7"/>
        <w:category>
          <w:name w:val="General"/>
          <w:gallery w:val="placeholder"/>
        </w:category>
        <w:types>
          <w:type w:val="bbPlcHdr"/>
        </w:types>
        <w:behaviors>
          <w:behavior w:val="content"/>
        </w:behaviors>
        <w:guid w:val="{D15E3DBA-2686-5C4B-B93A-AA7138CD841C}"/>
      </w:docPartPr>
      <w:docPartBody>
        <w:p w:rsidR="00D44647" w:rsidRDefault="00376794">
          <w:pPr>
            <w:pStyle w:val="8186C76EBD8B0643A0E0D9EE48F55AF7"/>
          </w:pPr>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to get the spacing between table and note.  Tables in APA format can use single or 1.5 line spacing.  Include a heading for every row and column, even if the content seems obvious.  To insert a table, on the Insert tab, tap Table.  New tables that you create in this document use APA format by default.]</w:t>
          </w:r>
        </w:p>
      </w:docPartBody>
    </w:docPart>
    <w:docPart>
      <w:docPartPr>
        <w:name w:val="E53ADFF1E98A084A924AF605D071F746"/>
        <w:category>
          <w:name w:val="General"/>
          <w:gallery w:val="placeholder"/>
        </w:category>
        <w:types>
          <w:type w:val="bbPlcHdr"/>
        </w:types>
        <w:behaviors>
          <w:behavior w:val="content"/>
        </w:behaviors>
        <w:guid w:val="{A557B142-1BFF-2B4F-A70C-7DDCA17AB8CA}"/>
      </w:docPartPr>
      <w:docPartBody>
        <w:p w:rsidR="00D44647" w:rsidRDefault="00376794">
          <w:pPr>
            <w:pStyle w:val="E53ADFF1E98A084A924AF605D071F746"/>
          </w:pPr>
          <w:r>
            <w:t>[Include all figures in their own section, following references (and footnotes and tables, if applicable).  Include a numbered caption for each figure.  Use the Table/Figure style for easy spacing between figure and caption.]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794"/>
    <w:rsid w:val="00376794"/>
    <w:rsid w:val="005308CC"/>
    <w:rsid w:val="005910A3"/>
    <w:rsid w:val="00D44647"/>
    <w:rsid w:val="00FB43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line="480" w:lineRule="auto"/>
      <w:ind w:firstLine="720"/>
      <w:outlineLvl w:val="2"/>
    </w:pPr>
    <w:rPr>
      <w:rFonts w:asciiTheme="majorHAnsi" w:eastAsiaTheme="majorEastAsia" w:hAnsiTheme="majorHAnsi" w:cstheme="majorBidi"/>
      <w:b/>
      <w:bCs/>
      <w:kern w:val="24"/>
      <w:lang w:eastAsia="ja-JP"/>
    </w:rPr>
  </w:style>
  <w:style w:type="paragraph" w:styleId="Heading4">
    <w:name w:val="heading 4"/>
    <w:basedOn w:val="Normal"/>
    <w:next w:val="Normal"/>
    <w:link w:val="Heading4Char"/>
    <w:uiPriority w:val="4"/>
    <w:unhideWhenUsed/>
    <w:qFormat/>
    <w:pPr>
      <w:keepNext/>
      <w:keepLines/>
      <w:spacing w:line="480" w:lineRule="auto"/>
      <w:ind w:firstLine="720"/>
      <w:outlineLvl w:val="3"/>
    </w:pPr>
    <w:rPr>
      <w:rFonts w:asciiTheme="majorHAnsi" w:eastAsiaTheme="majorEastAsia" w:hAnsiTheme="majorHAnsi" w:cstheme="majorBidi"/>
      <w:b/>
      <w:bCs/>
      <w:i/>
      <w:iCs/>
      <w:kern w:val="24"/>
      <w:lang w:eastAsia="ja-JP"/>
    </w:rPr>
  </w:style>
  <w:style w:type="paragraph" w:styleId="Heading5">
    <w:name w:val="heading 5"/>
    <w:basedOn w:val="Normal"/>
    <w:next w:val="Normal"/>
    <w:link w:val="Heading5Char"/>
    <w:uiPriority w:val="4"/>
    <w:unhideWhenUsed/>
    <w:qFormat/>
    <w:pPr>
      <w:keepNext/>
      <w:keepLines/>
      <w:spacing w:line="480" w:lineRule="auto"/>
      <w:ind w:firstLine="720"/>
      <w:outlineLvl w:val="4"/>
    </w:pPr>
    <w:rPr>
      <w:rFonts w:asciiTheme="majorHAnsi" w:eastAsiaTheme="majorEastAsia" w:hAnsiTheme="majorHAnsi" w:cstheme="majorBidi"/>
      <w:i/>
      <w:iCs/>
      <w:kern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3689AF0746984F8360DC79433A0910">
    <w:name w:val="6D3689AF0746984F8360DC79433A0910"/>
  </w:style>
  <w:style w:type="character" w:styleId="Emphasis">
    <w:name w:val="Emphasis"/>
    <w:basedOn w:val="DefaultParagraphFont"/>
    <w:uiPriority w:val="20"/>
    <w:unhideWhenUsed/>
    <w:qFormat/>
    <w:rPr>
      <w:i/>
      <w:iCs/>
    </w:rPr>
  </w:style>
  <w:style w:type="paragraph" w:customStyle="1" w:styleId="7605914CF3844B4EAC9EDC7F0D805ED9">
    <w:name w:val="7605914CF3844B4EAC9EDC7F0D805ED9"/>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lang w:eastAsia="ja-JP"/>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lang w:eastAsia="ja-JP"/>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lang w:eastAsia="ja-JP"/>
    </w:rPr>
  </w:style>
  <w:style w:type="paragraph" w:styleId="Bibliography">
    <w:name w:val="Bibliography"/>
    <w:basedOn w:val="Normal"/>
    <w:next w:val="Normal"/>
    <w:uiPriority w:val="37"/>
    <w:semiHidden/>
    <w:unhideWhenUsed/>
  </w:style>
  <w:style w:type="paragraph" w:customStyle="1" w:styleId="8186C76EBD8B0643A0E0D9EE48F55AF7">
    <w:name w:val="8186C76EBD8B0643A0E0D9EE48F55AF7"/>
  </w:style>
  <w:style w:type="paragraph" w:customStyle="1" w:styleId="E53ADFF1E98A084A924AF605D071F746">
    <w:name w:val="E53ADFF1E98A084A924AF605D071F7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EAI6020 – Final Project</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8B2303-F514-4E15-89A3-727D86B05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{E973052E-6A77-7845-813F-12C399A8E74C}tf10002091.dotx</Template>
  <TotalTime>169</TotalTime>
  <Pages>12</Pages>
  <Words>2588</Words>
  <Characters>14757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Deep Leaning – Current limitations and discussion on the future of AI methods</vt:lpstr>
    </vt:vector>
  </TitlesOfParts>
  <Company/>
  <LinksUpToDate>false</LinksUpToDate>
  <CharactersWithSpaces>17311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 Using OCR to obtain discrete data from images</dc:title>
  <dc:subject/>
  <dc:creator>Microsoft Office User</dc:creator>
  <cp:keywords/>
  <dc:description/>
  <cp:lastModifiedBy>Craig Perkins</cp:lastModifiedBy>
  <cp:revision>34</cp:revision>
  <dcterms:created xsi:type="dcterms:W3CDTF">2021-06-27T15:40:00Z</dcterms:created>
  <dcterms:modified xsi:type="dcterms:W3CDTF">2021-06-27T22:05:00Z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TF10002067</vt:lpwstr>
  </property>
</Properties>
</file>